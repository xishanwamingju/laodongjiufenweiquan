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7DD" w:rsidRDefault="00E747DD">
      <w:pPr>
        <w:spacing w:line="300" w:lineRule="exact"/>
        <w:jc w:val="center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解除劳动合同通知书（存根）</w:t>
      </w:r>
    </w:p>
    <w:p w:rsidR="00E747DD" w:rsidRDefault="00E747DD" w:rsidP="00605B07">
      <w:pPr>
        <w:spacing w:beforeLines="50" w:line="300" w:lineRule="exac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员工姓名：</w:t>
      </w:r>
    </w:p>
    <w:p w:rsidR="00E747DD" w:rsidRDefault="00E747DD" w:rsidP="00605B07">
      <w:pPr>
        <w:spacing w:beforeLines="50" w:line="300" w:lineRule="exac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通知发出时间：</w:t>
      </w:r>
      <w:r>
        <w:rPr>
          <w:rFonts w:ascii="宋体" w:hAnsi="宋体"/>
          <w:szCs w:val="21"/>
        </w:rPr>
        <w:t xml:space="preserve">      </w:t>
      </w:r>
      <w:r>
        <w:rPr>
          <w:rFonts w:ascii="宋体" w:hAnsi="宋体" w:hint="eastAsia"/>
          <w:szCs w:val="21"/>
        </w:rPr>
        <w:t>年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月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日</w:t>
      </w:r>
    </w:p>
    <w:p w:rsidR="00E747DD" w:rsidRDefault="00E747DD" w:rsidP="00605B07">
      <w:pPr>
        <w:spacing w:beforeLines="50" w:line="300" w:lineRule="exac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通知送达方式：直接送达</w:t>
      </w:r>
    </w:p>
    <w:p w:rsidR="00E747DD" w:rsidRDefault="00E747DD" w:rsidP="003517F5">
      <w:pPr>
        <w:spacing w:beforeLines="50" w:line="300" w:lineRule="exact"/>
        <w:ind w:firstLineChars="200" w:firstLine="3168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本人已收到</w:t>
      </w:r>
      <w:r>
        <w:rPr>
          <w:rFonts w:ascii="宋体" w:hAnsi="宋体"/>
          <w:szCs w:val="21"/>
          <w:u w:val="single"/>
        </w:rPr>
        <w:t xml:space="preserve">                     </w:t>
      </w:r>
      <w:r>
        <w:rPr>
          <w:rFonts w:ascii="宋体" w:hAnsi="宋体" w:hint="eastAsia"/>
          <w:szCs w:val="21"/>
        </w:rPr>
        <w:t>有限</w:t>
      </w:r>
      <w:bookmarkStart w:id="0" w:name="_GoBack"/>
      <w:bookmarkEnd w:id="0"/>
      <w:r>
        <w:rPr>
          <w:rFonts w:ascii="宋体" w:hAnsi="宋体" w:hint="eastAsia"/>
          <w:szCs w:val="21"/>
        </w:rPr>
        <w:t>公司于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年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月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日发出的《解除劳动合同通知书》。本人已完全阅读并理解其内容。</w:t>
      </w:r>
    </w:p>
    <w:p w:rsidR="00E747DD" w:rsidRDefault="00E747DD" w:rsidP="00605B07">
      <w:pPr>
        <w:spacing w:beforeLines="50" w:line="300" w:lineRule="exact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                             </w:t>
      </w:r>
      <w:r>
        <w:rPr>
          <w:rFonts w:ascii="宋体" w:hAnsi="宋体" w:hint="eastAsia"/>
          <w:szCs w:val="21"/>
        </w:rPr>
        <w:t>员工签收：</w:t>
      </w:r>
      <w:r>
        <w:rPr>
          <w:rFonts w:ascii="宋体" w:hAnsi="宋体"/>
          <w:szCs w:val="21"/>
          <w:u w:val="single"/>
        </w:rPr>
        <w:t xml:space="preserve">                    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日期：</w:t>
      </w:r>
      <w:r>
        <w:rPr>
          <w:rFonts w:ascii="宋体" w:hAnsi="宋体"/>
          <w:szCs w:val="21"/>
          <w:u w:val="single"/>
        </w:rPr>
        <w:t xml:space="preserve">                    </w:t>
      </w:r>
    </w:p>
    <w:p w:rsidR="00E747DD" w:rsidRDefault="00E747DD" w:rsidP="00605B07">
      <w:pPr>
        <w:spacing w:beforeLines="50" w:line="300" w:lineRule="exact"/>
        <w:rPr>
          <w:rFonts w:ascii="宋体"/>
          <w:sz w:val="24"/>
        </w:rPr>
      </w:pPr>
      <w:r>
        <w:rPr>
          <w:rFonts w:ascii="宋体"/>
          <w:sz w:val="24"/>
        </w:rPr>
        <w:t>---------------------------------------------------------------------------</w:t>
      </w:r>
    </w:p>
    <w:p w:rsidR="00E747DD" w:rsidRDefault="00E747DD">
      <w:pPr>
        <w:spacing w:line="300" w:lineRule="exact"/>
        <w:jc w:val="center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解除劳动合同通知书</w:t>
      </w:r>
    </w:p>
    <w:p w:rsidR="00E747DD" w:rsidRDefault="00E747DD" w:rsidP="00605B07">
      <w:pPr>
        <w:spacing w:beforeLines="50"/>
        <w:rPr>
          <w:rFonts w:ascii="宋体"/>
          <w:szCs w:val="21"/>
        </w:rPr>
      </w:pP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       </w:t>
      </w:r>
      <w:r>
        <w:rPr>
          <w:rFonts w:ascii="宋体" w:hAnsi="宋体" w:hint="eastAsia"/>
          <w:szCs w:val="21"/>
        </w:rPr>
        <w:t>：</w:t>
      </w:r>
    </w:p>
    <w:p w:rsidR="00E747DD" w:rsidRDefault="00E747DD" w:rsidP="003517F5">
      <w:pPr>
        <w:spacing w:beforeLines="50" w:line="276" w:lineRule="auto"/>
        <w:ind w:firstLineChars="250" w:firstLine="3168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您于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年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月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日起就职于本公司。现因您未经公司同意，无故旷工已达</w:t>
      </w:r>
      <w:r>
        <w:rPr>
          <w:rFonts w:ascii="宋体" w:hAnsi="宋体"/>
          <w:szCs w:val="21"/>
          <w:u w:val="single"/>
        </w:rPr>
        <w:t xml:space="preserve">        </w:t>
      </w:r>
      <w:r w:rsidRPr="00F5194C">
        <w:rPr>
          <w:rFonts w:ascii="宋体" w:hAnsi="宋体" w:hint="eastAsia"/>
          <w:szCs w:val="21"/>
        </w:rPr>
        <w:t>天</w:t>
      </w:r>
      <w:r>
        <w:rPr>
          <w:rFonts w:ascii="宋体" w:hAnsi="宋体" w:hint="eastAsia"/>
          <w:szCs w:val="21"/>
        </w:rPr>
        <w:t>，且未以任何形式告知您本人旷工的正当理由的行为，经公司核查，确认属下列第</w:t>
      </w:r>
      <w:r>
        <w:rPr>
          <w:rFonts w:ascii="宋体" w:hAnsi="宋体"/>
          <w:szCs w:val="21"/>
          <w:u w:val="single"/>
        </w:rPr>
        <w:t xml:space="preserve"> 3 </w:t>
      </w:r>
      <w:r>
        <w:rPr>
          <w:rFonts w:ascii="宋体" w:hAnsi="宋体" w:hint="eastAsia"/>
          <w:szCs w:val="21"/>
        </w:rPr>
        <w:t>项情形。故正式通知您与我公司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年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月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日签订的为期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年的劳动合同书于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年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月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日解除，劳动关系同时解除，请您于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年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月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日办理离职手续。</w:t>
      </w:r>
    </w:p>
    <w:p w:rsidR="00E747DD" w:rsidRDefault="00E747DD" w:rsidP="00605B07">
      <w:pPr>
        <w:numPr>
          <w:ilvl w:val="0"/>
          <w:numId w:val="1"/>
        </w:numPr>
        <w:spacing w:beforeLines="5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经双方协商一致；</w:t>
      </w:r>
    </w:p>
    <w:p w:rsidR="00E747DD" w:rsidRDefault="00E747DD" w:rsidP="00605B07">
      <w:pPr>
        <w:numPr>
          <w:ilvl w:val="0"/>
          <w:numId w:val="1"/>
        </w:numPr>
        <w:spacing w:beforeLines="5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劳动者在试用期内被证明不符合录用条件的；</w:t>
      </w:r>
    </w:p>
    <w:p w:rsidR="00E747DD" w:rsidRDefault="00E747DD" w:rsidP="00605B07">
      <w:pPr>
        <w:numPr>
          <w:ilvl w:val="0"/>
          <w:numId w:val="1"/>
        </w:numPr>
        <w:spacing w:beforeLines="5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劳动者严重违反单位规章制度的；</w:t>
      </w:r>
    </w:p>
    <w:p w:rsidR="00E747DD" w:rsidRDefault="00E747DD" w:rsidP="00605B07">
      <w:pPr>
        <w:numPr>
          <w:ilvl w:val="0"/>
          <w:numId w:val="1"/>
        </w:numPr>
        <w:spacing w:beforeLines="5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劳动者严重失职、营私舞弊，给公司造成重大损害的；</w:t>
      </w:r>
    </w:p>
    <w:p w:rsidR="00E747DD" w:rsidRDefault="00E747DD" w:rsidP="00605B07">
      <w:pPr>
        <w:numPr>
          <w:ilvl w:val="0"/>
          <w:numId w:val="1"/>
        </w:numPr>
        <w:spacing w:beforeLines="5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劳动者同时与其他用人单位建立劳动关系，对完成本单位工作造成严重影响，或者经公司提出拒不改正的；</w:t>
      </w:r>
    </w:p>
    <w:p w:rsidR="00E747DD" w:rsidRDefault="00E747DD" w:rsidP="00605B07">
      <w:pPr>
        <w:numPr>
          <w:ilvl w:val="0"/>
          <w:numId w:val="1"/>
        </w:numPr>
        <w:spacing w:beforeLines="5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劳动者向公司提供的个人证明材料是虚假的，或者以胁迫、乘人之危，使公司在违背真实意思的情况下订立或者续订劳动合同的；</w:t>
      </w:r>
    </w:p>
    <w:p w:rsidR="00E747DD" w:rsidRDefault="00E747DD" w:rsidP="00605B07">
      <w:pPr>
        <w:numPr>
          <w:ilvl w:val="0"/>
          <w:numId w:val="1"/>
        </w:numPr>
        <w:spacing w:beforeLines="5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劳动者被依法追究刑事责任的；</w:t>
      </w:r>
    </w:p>
    <w:p w:rsidR="00E747DD" w:rsidRDefault="00E747DD" w:rsidP="00605B07">
      <w:pPr>
        <w:numPr>
          <w:ilvl w:val="0"/>
          <w:numId w:val="1"/>
        </w:numPr>
        <w:spacing w:beforeLines="5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医疗期满后，劳动都不能从事原工作也不能从事由公司另行安排的工作；</w:t>
      </w:r>
    </w:p>
    <w:p w:rsidR="00E747DD" w:rsidRDefault="00E747DD" w:rsidP="00605B07">
      <w:pPr>
        <w:numPr>
          <w:ilvl w:val="0"/>
          <w:numId w:val="1"/>
        </w:numPr>
        <w:spacing w:beforeLines="5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劳动者不能胜任工作，经培训或者调整工作岗位，仍不能胜任工作；</w:t>
      </w:r>
    </w:p>
    <w:p w:rsidR="00E747DD" w:rsidRDefault="00E747DD" w:rsidP="00605B07">
      <w:pPr>
        <w:numPr>
          <w:ilvl w:val="0"/>
          <w:numId w:val="1"/>
        </w:numPr>
        <w:spacing w:beforeLines="5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劳动合同订立时依据的客观情况发生重大变化，致使劳动合同无法履行，经当事人双方协商，双方不能京变更达成协议的；</w:t>
      </w:r>
    </w:p>
    <w:p w:rsidR="00E747DD" w:rsidRDefault="00E747DD" w:rsidP="00605B07">
      <w:pPr>
        <w:numPr>
          <w:ilvl w:val="0"/>
          <w:numId w:val="1"/>
        </w:numPr>
        <w:spacing w:beforeLines="5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法律、行政法规规定的其他情形</w:t>
      </w:r>
      <w:r>
        <w:rPr>
          <w:rFonts w:ascii="宋体" w:hAnsi="宋体"/>
          <w:szCs w:val="21"/>
          <w:u w:val="single"/>
        </w:rPr>
        <w:t xml:space="preserve">                                  </w:t>
      </w:r>
      <w:r>
        <w:rPr>
          <w:rFonts w:ascii="宋体" w:hAnsi="宋体" w:hint="eastAsia"/>
          <w:szCs w:val="21"/>
        </w:rPr>
        <w:t>。</w:t>
      </w:r>
    </w:p>
    <w:p w:rsidR="00E747DD" w:rsidRDefault="00E747DD" w:rsidP="00030510">
      <w:pPr>
        <w:spacing w:beforeLines="50"/>
        <w:ind w:firstLineChars="200" w:firstLine="3168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请您于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</w:rPr>
        <w:t>年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月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日到人力资源部办理离职交接手续。</w:t>
      </w:r>
    </w:p>
    <w:p w:rsidR="00E747DD" w:rsidRDefault="00E747DD" w:rsidP="00605B07">
      <w:pPr>
        <w:spacing w:beforeLines="50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特此通知！</w:t>
      </w:r>
    </w:p>
    <w:p w:rsidR="00E747DD" w:rsidRDefault="00E747DD" w:rsidP="00605B07">
      <w:pPr>
        <w:spacing w:beforeLines="50" w:line="300" w:lineRule="exact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                                                      </w:t>
      </w:r>
      <w:r>
        <w:rPr>
          <w:rFonts w:ascii="宋体" w:hAnsi="宋体" w:hint="eastAsia"/>
          <w:sz w:val="24"/>
        </w:rPr>
        <w:t>有限公司</w:t>
      </w:r>
    </w:p>
    <w:p w:rsidR="00E747DD" w:rsidRDefault="00E747DD" w:rsidP="00C355F2">
      <w:pPr>
        <w:spacing w:beforeLines="50" w:line="300" w:lineRule="exact"/>
        <w:ind w:leftChars="2600" w:left="31680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日</w:t>
      </w:r>
    </w:p>
    <w:sectPr w:rsidR="00E747DD" w:rsidSect="00720FC5">
      <w:headerReference w:type="default" r:id="rId7"/>
      <w:footerReference w:type="default" r:id="rId8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7DD" w:rsidRDefault="00E747DD" w:rsidP="00720FC5">
      <w:r>
        <w:separator/>
      </w:r>
    </w:p>
  </w:endnote>
  <w:endnote w:type="continuationSeparator" w:id="0">
    <w:p w:rsidR="00E747DD" w:rsidRDefault="00E747DD" w:rsidP="00720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7DD" w:rsidRDefault="00E747DD">
    <w:pPr>
      <w:pStyle w:val="Footer"/>
      <w:jc w:val="center"/>
      <w:rPr>
        <w:sz w:val="15"/>
      </w:rPr>
    </w:pPr>
    <w:r>
      <w:rPr>
        <w:noProof/>
      </w:rPr>
      <w:pict>
        <v:line id="_x0000_s2049" style="position:absolute;left:0;text-align:left;z-index:251660288" from=".8pt,2.25pt" to="437.3pt,2.3pt"/>
      </w:pict>
    </w:r>
  </w:p>
  <w:p w:rsidR="00E747DD" w:rsidRDefault="00E747DD">
    <w:pPr>
      <w:pStyle w:val="Footer"/>
      <w:jc w:val="center"/>
      <w:rPr>
        <w:sz w:val="15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7DD" w:rsidRDefault="00E747DD" w:rsidP="00720FC5">
      <w:r>
        <w:separator/>
      </w:r>
    </w:p>
  </w:footnote>
  <w:footnote w:type="continuationSeparator" w:id="0">
    <w:p w:rsidR="00E747DD" w:rsidRDefault="00E747DD" w:rsidP="00720F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7DD" w:rsidRDefault="00E747DD">
    <w:pPr>
      <w:pStyle w:val="Header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right"/>
    </w:pPr>
    <w:r>
      <w:t xml:space="preserve">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56B61"/>
    <w:multiLevelType w:val="multilevel"/>
    <w:tmpl w:val="16556B61"/>
    <w:lvl w:ilvl="0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545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65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85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05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225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45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065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485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7963"/>
    <w:rsid w:val="0002134B"/>
    <w:rsid w:val="00030510"/>
    <w:rsid w:val="00036E0B"/>
    <w:rsid w:val="00145A0B"/>
    <w:rsid w:val="00330FB5"/>
    <w:rsid w:val="003517F5"/>
    <w:rsid w:val="00380C1A"/>
    <w:rsid w:val="00384F91"/>
    <w:rsid w:val="0038695D"/>
    <w:rsid w:val="003A3849"/>
    <w:rsid w:val="004A275D"/>
    <w:rsid w:val="00562C1F"/>
    <w:rsid w:val="00605B07"/>
    <w:rsid w:val="00666F90"/>
    <w:rsid w:val="0068173B"/>
    <w:rsid w:val="0069289C"/>
    <w:rsid w:val="006F1BA5"/>
    <w:rsid w:val="00720FC5"/>
    <w:rsid w:val="00827716"/>
    <w:rsid w:val="00872D38"/>
    <w:rsid w:val="0090650E"/>
    <w:rsid w:val="00924564"/>
    <w:rsid w:val="00990B01"/>
    <w:rsid w:val="009A07EB"/>
    <w:rsid w:val="009C056B"/>
    <w:rsid w:val="00A76274"/>
    <w:rsid w:val="00B74403"/>
    <w:rsid w:val="00BF103A"/>
    <w:rsid w:val="00C355F2"/>
    <w:rsid w:val="00C66CAD"/>
    <w:rsid w:val="00C93174"/>
    <w:rsid w:val="00CC1BEC"/>
    <w:rsid w:val="00DD7EF6"/>
    <w:rsid w:val="00DE4CFE"/>
    <w:rsid w:val="00E4746A"/>
    <w:rsid w:val="00E54B61"/>
    <w:rsid w:val="00E747DD"/>
    <w:rsid w:val="00EC7963"/>
    <w:rsid w:val="00F5194C"/>
    <w:rsid w:val="00F63041"/>
    <w:rsid w:val="00FA68D0"/>
    <w:rsid w:val="030F0523"/>
    <w:rsid w:val="05630871"/>
    <w:rsid w:val="0DAA027C"/>
    <w:rsid w:val="2CBD2439"/>
    <w:rsid w:val="3BA50ADC"/>
    <w:rsid w:val="41C43CE9"/>
    <w:rsid w:val="5BDE3B65"/>
    <w:rsid w:val="607E3346"/>
    <w:rsid w:val="73EB00A9"/>
    <w:rsid w:val="7AF35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FC5"/>
    <w:pPr>
      <w:widowControl w:val="0"/>
      <w:jc w:val="both"/>
    </w:pPr>
    <w:rPr>
      <w:rFonts w:ascii="Times New Roman" w:hAnsi="Times New Roman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20FC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720FC5"/>
    <w:rPr>
      <w:rFonts w:ascii="Times New Roman" w:eastAsia="宋体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720FC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20FC5"/>
    <w:rPr>
      <w:rFonts w:ascii="Times New Roman" w:eastAsia="宋体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1</Pages>
  <Words>147</Words>
  <Characters>839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解除劳动合同通知书（存根）</dc:title>
  <dc:subject/>
  <dc:creator>S-033</dc:creator>
  <cp:keywords/>
  <dc:description/>
  <cp:lastModifiedBy>AutoBVT</cp:lastModifiedBy>
  <cp:revision>13</cp:revision>
  <dcterms:created xsi:type="dcterms:W3CDTF">2017-06-09T06:11:00Z</dcterms:created>
  <dcterms:modified xsi:type="dcterms:W3CDTF">2017-06-09T06:51:00Z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