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cs="宋体"/>
          <w:b/>
          <w:kern w:val="0"/>
          <w:sz w:val="32"/>
          <w:szCs w:val="32"/>
        </w:rPr>
      </w:pPr>
      <w:bookmarkStart w:id="1" w:name="_GoBack"/>
      <w:bookmarkEnd w:id="1"/>
      <w:bookmarkStart w:id="0" w:name="招聘需求审批表"/>
      <w:r>
        <w:rPr>
          <w:rFonts w:hint="eastAsia" w:ascii="宋体" w:hAnsi="宋体" w:cs="宋体"/>
          <w:b/>
          <w:kern w:val="0"/>
          <w:sz w:val="36"/>
          <w:szCs w:val="32"/>
        </w:rPr>
        <w:t>背景调查表</w:t>
      </w:r>
      <w:bookmarkEnd w:id="0"/>
    </w:p>
    <w:tbl>
      <w:tblPr>
        <w:tblStyle w:val="6"/>
        <w:tblpPr w:leftFromText="180" w:rightFromText="180" w:vertAnchor="text" w:horzAnchor="page" w:tblpX="627" w:tblpY="13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518"/>
        <w:gridCol w:w="116"/>
        <w:gridCol w:w="1556"/>
        <w:gridCol w:w="992"/>
        <w:gridCol w:w="142"/>
        <w:gridCol w:w="854"/>
        <w:gridCol w:w="138"/>
        <w:gridCol w:w="845"/>
        <w:gridCol w:w="318"/>
        <w:gridCol w:w="319"/>
        <w:gridCol w:w="347"/>
        <w:gridCol w:w="787"/>
        <w:gridCol w:w="281"/>
        <w:gridCol w:w="836"/>
        <w:gridCol w:w="974"/>
      </w:tblGrid>
      <w:tr>
        <w:trPr>
          <w:trHeight w:val="395" w:hRule="atLeast"/>
        </w:trPr>
        <w:tc>
          <w:tcPr>
            <w:tcW w:w="80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1634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4845" w:type="dxa"/>
            <w:gridSpan w:val="7"/>
            <w:noWrap w:val="0"/>
            <w:vAlign w:val="center"/>
          </w:tcPr>
          <w:p>
            <w:pPr>
              <w:widowControl/>
              <w:ind w:firstLine="1400" w:firstLineChars="700"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应聘公司及部门</w:t>
            </w:r>
          </w:p>
        </w:tc>
        <w:tc>
          <w:tcPr>
            <w:tcW w:w="1453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应聘岗位</w:t>
            </w:r>
          </w:p>
        </w:tc>
        <w:tc>
          <w:tcPr>
            <w:tcW w:w="2091" w:type="dxa"/>
            <w:gridSpan w:val="3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830" w:type="dxa"/>
            <w:gridSpan w:val="16"/>
            <w:tcBorders>
              <w:left w:val="single" w:color="auto" w:sz="8" w:space="0"/>
              <w:bottom w:val="nil"/>
              <w:right w:val="single" w:color="000000" w:sz="8" w:space="0"/>
            </w:tcBorders>
            <w:shd w:val="clear" w:color="auto" w:fill="C7DAF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shd w:val="clear" w:color="auto" w:fill="C7DAF1"/>
              </w:rPr>
              <w:t>学历认证</w:t>
            </w:r>
          </w:p>
        </w:tc>
      </w:tr>
      <w:tr>
        <w:trPr>
          <w:trHeight w:val="380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学历类型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起止时间</w:t>
            </w:r>
          </w:p>
        </w:tc>
        <w:tc>
          <w:tcPr>
            <w:tcW w:w="198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学校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专业</w:t>
            </w:r>
          </w:p>
        </w:tc>
        <w:tc>
          <w:tcPr>
            <w:tcW w:w="14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教育形式</w:t>
            </w:r>
          </w:p>
        </w:tc>
        <w:tc>
          <w:tcPr>
            <w:tcW w:w="20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认证结果（学历编号）</w:t>
            </w:r>
          </w:p>
        </w:tc>
      </w:tr>
      <w:tr>
        <w:trPr>
          <w:trHeight w:val="90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第一学历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98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5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091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79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最高学历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98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45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0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409" w:hRule="atLeast"/>
        </w:trPr>
        <w:tc>
          <w:tcPr>
            <w:tcW w:w="10830" w:type="dxa"/>
            <w:gridSpan w:val="16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C7DAF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工作经历调查</w:t>
            </w:r>
          </w:p>
        </w:tc>
      </w:tr>
      <w:tr>
        <w:trPr>
          <w:trHeight w:val="454" w:hRule="atLeast"/>
        </w:trPr>
        <w:tc>
          <w:tcPr>
            <w:tcW w:w="10830" w:type="dxa"/>
            <w:gridSpan w:val="1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背景调查（一）</w:t>
            </w:r>
          </w:p>
        </w:tc>
      </w:tr>
      <w:tr>
        <w:trPr>
          <w:trHeight w:val="454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工作经历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服务时段</w:t>
            </w:r>
          </w:p>
        </w:tc>
        <w:tc>
          <w:tcPr>
            <w:tcW w:w="328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14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职务名称</w:t>
            </w:r>
          </w:p>
        </w:tc>
        <w:tc>
          <w:tcPr>
            <w:tcW w:w="20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证明人及电话</w:t>
            </w:r>
          </w:p>
        </w:tc>
      </w:tr>
      <w:tr>
        <w:trPr>
          <w:trHeight w:val="454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328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0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1、否决项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9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8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71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09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总结及得分</w:t>
            </w:r>
          </w:p>
        </w:tc>
      </w:tr>
      <w:tr>
        <w:trPr>
          <w:trHeight w:val="390" w:hRule="atLeast"/>
        </w:trPr>
        <w:tc>
          <w:tcPr>
            <w:tcW w:w="8739" w:type="dxa"/>
            <w:gridSpan w:val="13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（1）工作期限：_______年_____月至_______年_____月，与本人提供□无  □有较大差异；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（2）工作职务：新进公司时__________________________；离职时__________________________；</w:t>
            </w:r>
          </w:p>
        </w:tc>
        <w:tc>
          <w:tcPr>
            <w:tcW w:w="2091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（3）有无不良工作记录：□无  □有，具体事件是：_____________________________________________________________________________________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（4）离职原因：□主动辞职，原因______________________________；□公司辞退，原因_______  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___________________________________________；□合同到期（本人不续签/公司不续签）。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w="2441" w:type="dxa"/>
            <w:gridSpan w:val="3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评价结果：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□通过</w:t>
            </w:r>
          </w:p>
        </w:tc>
        <w:tc>
          <w:tcPr>
            <w:tcW w:w="198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□不通过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7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441" w:type="dxa"/>
            <w:gridSpan w:val="3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2、综合项（100分）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71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3997" w:type="dxa"/>
            <w:gridSpan w:val="4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调查项目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优</w:t>
            </w:r>
          </w:p>
        </w:tc>
        <w:tc>
          <w:tcPr>
            <w:tcW w:w="99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良</w:t>
            </w:r>
          </w:p>
        </w:tc>
        <w:tc>
          <w:tcPr>
            <w:tcW w:w="9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9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略差</w:t>
            </w:r>
          </w:p>
        </w:tc>
        <w:tc>
          <w:tcPr>
            <w:tcW w:w="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差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3997" w:type="dxa"/>
            <w:gridSpan w:val="4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20分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18分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15分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12分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8分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工作责任心与积极性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工作纪律执行情况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工作专业知识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工作效率及质量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与人相处的人际关系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54" w:hRule="atLeast"/>
        </w:trPr>
        <w:tc>
          <w:tcPr>
            <w:tcW w:w="10830" w:type="dxa"/>
            <w:gridSpan w:val="1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背景调查（二）</w:t>
            </w:r>
          </w:p>
        </w:tc>
      </w:tr>
      <w:tr>
        <w:trPr>
          <w:trHeight w:val="454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工作经历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服务时段</w:t>
            </w:r>
          </w:p>
        </w:tc>
        <w:tc>
          <w:tcPr>
            <w:tcW w:w="328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14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职务名称</w:t>
            </w:r>
          </w:p>
        </w:tc>
        <w:tc>
          <w:tcPr>
            <w:tcW w:w="20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证明人及电话</w:t>
            </w:r>
          </w:p>
        </w:tc>
      </w:tr>
      <w:tr>
        <w:trPr>
          <w:trHeight w:val="390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1、否决项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1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总结及得分</w:t>
            </w:r>
          </w:p>
        </w:tc>
      </w:tr>
      <w:tr>
        <w:trPr>
          <w:trHeight w:val="375" w:hRule="atLeast"/>
        </w:trPr>
        <w:tc>
          <w:tcPr>
            <w:tcW w:w="8739" w:type="dxa"/>
            <w:gridSpan w:val="13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（1）工作期限：_______年_____月至_______年_____月，与本人提供□无  □有较大差异；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（2）工作职务：新进公司时__________________________；离职时__________________________；</w:t>
            </w:r>
          </w:p>
        </w:tc>
        <w:tc>
          <w:tcPr>
            <w:tcW w:w="2091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（3）有无不良工作记录：□无  □有，具体事件是：_____________________________________________________________________________________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（4）离职原因：□主动辞职，原因______________________________；□公司辞退，原因_______</w:t>
            </w:r>
          </w:p>
        </w:tc>
        <w:tc>
          <w:tcPr>
            <w:tcW w:w="209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8739" w:type="dxa"/>
            <w:gridSpan w:val="13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___________________________________________；□合同到期（本人不续签/公司不续签）。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restart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40" w:hRule="atLeast"/>
        </w:trPr>
        <w:tc>
          <w:tcPr>
            <w:tcW w:w="2441" w:type="dxa"/>
            <w:gridSpan w:val="3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评价结果：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□通过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□不通过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2、综合项（100分）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1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39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调查项目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优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良</w:t>
            </w:r>
          </w:p>
        </w:tc>
        <w:tc>
          <w:tcPr>
            <w:tcW w:w="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9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略差</w:t>
            </w:r>
          </w:p>
        </w:tc>
        <w:tc>
          <w:tcPr>
            <w:tcW w:w="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差</w:t>
            </w:r>
          </w:p>
        </w:tc>
        <w:tc>
          <w:tcPr>
            <w:tcW w:w="1117" w:type="dxa"/>
            <w:gridSpan w:val="2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39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20分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18分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15分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12分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8分</w:t>
            </w:r>
          </w:p>
        </w:tc>
        <w:tc>
          <w:tcPr>
            <w:tcW w:w="1117" w:type="dxa"/>
            <w:gridSpan w:val="2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工作责任心与积极性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17" w:type="dxa"/>
            <w:gridSpan w:val="2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工作纪律执行情况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17" w:type="dxa"/>
            <w:gridSpan w:val="2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工作专业知识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17" w:type="dxa"/>
            <w:gridSpan w:val="2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工作效率及质量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17" w:type="dxa"/>
            <w:gridSpan w:val="2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与人相处的人际关系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17" w:type="dxa"/>
            <w:gridSpan w:val="2"/>
            <w:vMerge w:val="continue"/>
            <w:tcBorders>
              <w:left w:val="single" w:color="auto" w:sz="4" w:space="0"/>
              <w:bottom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54" w:hRule="atLeast"/>
        </w:trPr>
        <w:tc>
          <w:tcPr>
            <w:tcW w:w="10830" w:type="dxa"/>
            <w:gridSpan w:val="1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背景调查（三）</w:t>
            </w:r>
          </w:p>
        </w:tc>
      </w:tr>
      <w:tr>
        <w:trPr>
          <w:trHeight w:val="454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工作经历</w:t>
            </w:r>
          </w:p>
        </w:tc>
        <w:tc>
          <w:tcPr>
            <w:tcW w:w="1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服务时段</w:t>
            </w:r>
          </w:p>
        </w:tc>
        <w:tc>
          <w:tcPr>
            <w:tcW w:w="328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173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职务名称</w:t>
            </w:r>
          </w:p>
        </w:tc>
        <w:tc>
          <w:tcPr>
            <w:tcW w:w="1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证明人及电话</w:t>
            </w:r>
          </w:p>
        </w:tc>
      </w:tr>
      <w:tr>
        <w:trPr>
          <w:trHeight w:val="390" w:hRule="atLeast"/>
        </w:trPr>
        <w:tc>
          <w:tcPr>
            <w:tcW w:w="2441" w:type="dxa"/>
            <w:gridSpan w:val="3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1、否决项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52" w:type="dxa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1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总结及得分</w:t>
            </w:r>
          </w:p>
        </w:tc>
      </w:tr>
      <w:tr>
        <w:trPr>
          <w:trHeight w:val="390" w:hRule="atLeast"/>
        </w:trPr>
        <w:tc>
          <w:tcPr>
            <w:tcW w:w="9020" w:type="dxa"/>
            <w:gridSpan w:val="14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（1）工作期限：_______年_____月至_______年_____月，与本人提供□无  □有较大差异；</w:t>
            </w:r>
          </w:p>
        </w:tc>
        <w:tc>
          <w:tcPr>
            <w:tcW w:w="181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9020" w:type="dxa"/>
            <w:gridSpan w:val="14"/>
            <w:tcBorders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（2）工作职务：新进公司时__________________________；离职时__________________________；</w:t>
            </w:r>
          </w:p>
        </w:tc>
        <w:tc>
          <w:tcPr>
            <w:tcW w:w="1810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9020" w:type="dxa"/>
            <w:gridSpan w:val="14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（3）有无不良工作记录：□无  □有，具体事件是：______________________________________________________________________________________；</w:t>
            </w:r>
          </w:p>
        </w:tc>
        <w:tc>
          <w:tcPr>
            <w:tcW w:w="181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9020" w:type="dxa"/>
            <w:gridSpan w:val="14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（4）离职原因：□主动辞职，原因______________________________；□公司辞退，原因_______</w:t>
            </w:r>
          </w:p>
        </w:tc>
        <w:tc>
          <w:tcPr>
            <w:tcW w:w="181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9020" w:type="dxa"/>
            <w:gridSpan w:val="14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___________________________________________；□合同到期（本人不续签/公司不续签）。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restart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95" w:hRule="atLeast"/>
        </w:trPr>
        <w:tc>
          <w:tcPr>
            <w:tcW w:w="2441" w:type="dxa"/>
            <w:gridSpan w:val="3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评价结果：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□通过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□不通过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5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6" w:type="dxa"/>
            <w:vMerge w:val="restart"/>
            <w:tcBorders>
              <w:top w:val="nil"/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441" w:type="dxa"/>
            <w:gridSpan w:val="3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2、综合项（100分）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52" w:type="dxa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6" w:type="dxa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3997" w:type="dxa"/>
            <w:gridSpan w:val="4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调查项目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优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良</w:t>
            </w:r>
          </w:p>
        </w:tc>
        <w:tc>
          <w:tcPr>
            <w:tcW w:w="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中</w:t>
            </w:r>
          </w:p>
        </w:tc>
        <w:tc>
          <w:tcPr>
            <w:tcW w:w="9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略差</w:t>
            </w:r>
          </w:p>
        </w:tc>
        <w:tc>
          <w:tcPr>
            <w:tcW w:w="10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差</w:t>
            </w:r>
          </w:p>
        </w:tc>
        <w:tc>
          <w:tcPr>
            <w:tcW w:w="836" w:type="dxa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3997" w:type="dxa"/>
            <w:gridSpan w:val="4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20分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18分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15分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12分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8分</w:t>
            </w:r>
          </w:p>
        </w:tc>
        <w:tc>
          <w:tcPr>
            <w:tcW w:w="8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工作责任心与积极性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3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restart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工作纪律执行情况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36" w:type="dxa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工作专业知识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36" w:type="dxa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工作效率及质量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36" w:type="dxa"/>
            <w:vMerge w:val="continue"/>
            <w:tcBorders>
              <w:lef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000000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与人相处的人际关系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36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1619" w:hRule="atLeast"/>
        </w:trPr>
        <w:tc>
          <w:tcPr>
            <w:tcW w:w="3997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总体情况及得分</w:t>
            </w:r>
          </w:p>
        </w:tc>
        <w:tc>
          <w:tcPr>
            <w:tcW w:w="6833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834" w:hRule="atLeast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调查人签字</w:t>
            </w:r>
          </w:p>
        </w:tc>
        <w:tc>
          <w:tcPr>
            <w:tcW w:w="36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32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ascii="宋体" w:hAnsi="宋体" w:cs="宋体"/>
        </w:rPr>
      </w:pPr>
    </w:p>
    <w:sectPr>
      <w:headerReference r:id="rId3" w:type="default"/>
      <w:footerReference r:id="rId4" w:type="default"/>
      <w:pgSz w:w="11906" w:h="16838"/>
      <w:pgMar w:top="454" w:right="454" w:bottom="454" w:left="454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105"/>
      <w:jc w:val="center"/>
      <w:rPr>
        <w:rFonts w:hint="eastAsia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785"/>
        <w:tab w:val="center" w:pos="5233"/>
      </w:tabs>
      <w:jc w:val="center"/>
      <w:rPr>
        <w:sz w:val="2"/>
      </w:rPr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A66CBA"/>
    <w:multiLevelType w:val="singleLevel"/>
    <w:tmpl w:val="CBA66CBA"/>
    <w:lvl w:ilvl="0" w:tentative="0">
      <w:start w:val="0"/>
      <w:numFmt w:val="none"/>
      <w:pStyle w:val="27"/>
      <w:lvlText w:val=""/>
      <w:lvlJc w:val="left"/>
      <w:pPr>
        <w:tabs>
          <w:tab w:val="left" w:pos="360"/>
        </w:tabs>
      </w:pPr>
    </w:lvl>
  </w:abstractNum>
  <w:abstractNum w:abstractNumId="1">
    <w:nsid w:val="CFC24C5E"/>
    <w:multiLevelType w:val="singleLevel"/>
    <w:tmpl w:val="CFC24C5E"/>
    <w:lvl w:ilvl="0" w:tentative="0">
      <w:start w:val="0"/>
      <w:numFmt w:val="none"/>
      <w:pStyle w:val="16"/>
      <w:lvlText w:val=""/>
      <w:lvlJc w:val="left"/>
      <w:pPr>
        <w:tabs>
          <w:tab w:val="left" w:pos="360"/>
        </w:tabs>
      </w:pPr>
    </w:lvl>
  </w:abstractNum>
  <w:abstractNum w:abstractNumId="2">
    <w:nsid w:val="11BC89B7"/>
    <w:multiLevelType w:val="singleLevel"/>
    <w:tmpl w:val="11BC89B7"/>
    <w:lvl w:ilvl="0" w:tentative="0">
      <w:start w:val="0"/>
      <w:numFmt w:val="none"/>
      <w:pStyle w:val="29"/>
      <w:lvlText w:val=""/>
      <w:lvlJc w:val="left"/>
      <w:pPr>
        <w:tabs>
          <w:tab w:val="left" w:pos="360"/>
        </w:tabs>
      </w:pPr>
    </w:lvl>
  </w:abstractNum>
  <w:abstractNum w:abstractNumId="3">
    <w:nsid w:val="5F6C6455"/>
    <w:multiLevelType w:val="singleLevel"/>
    <w:tmpl w:val="5F6C6455"/>
    <w:lvl w:ilvl="0" w:tentative="0">
      <w:start w:val="0"/>
      <w:numFmt w:val="none"/>
      <w:pStyle w:val="28"/>
      <w:lvlText w:val=""/>
      <w:lvlJc w:val="left"/>
      <w:pPr>
        <w:tabs>
          <w:tab w:val="left" w:pos="360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F4B10"/>
    <w:rsid w:val="0002725C"/>
    <w:rsid w:val="0003014D"/>
    <w:rsid w:val="00035DD8"/>
    <w:rsid w:val="00040A12"/>
    <w:rsid w:val="00046FC5"/>
    <w:rsid w:val="00056B0D"/>
    <w:rsid w:val="00071A47"/>
    <w:rsid w:val="00071D6F"/>
    <w:rsid w:val="000925DB"/>
    <w:rsid w:val="000D2A1B"/>
    <w:rsid w:val="0010319C"/>
    <w:rsid w:val="00103A21"/>
    <w:rsid w:val="0011075F"/>
    <w:rsid w:val="00114502"/>
    <w:rsid w:val="0015424E"/>
    <w:rsid w:val="00161C08"/>
    <w:rsid w:val="00170A17"/>
    <w:rsid w:val="00170E15"/>
    <w:rsid w:val="00174048"/>
    <w:rsid w:val="00186128"/>
    <w:rsid w:val="001A3982"/>
    <w:rsid w:val="001B30E9"/>
    <w:rsid w:val="001D0AC6"/>
    <w:rsid w:val="001E467A"/>
    <w:rsid w:val="001E5770"/>
    <w:rsid w:val="001F6B65"/>
    <w:rsid w:val="002237E4"/>
    <w:rsid w:val="0026603A"/>
    <w:rsid w:val="002F2A1D"/>
    <w:rsid w:val="00322EE7"/>
    <w:rsid w:val="003613CC"/>
    <w:rsid w:val="00363725"/>
    <w:rsid w:val="003657BD"/>
    <w:rsid w:val="003E7300"/>
    <w:rsid w:val="004457A3"/>
    <w:rsid w:val="00452419"/>
    <w:rsid w:val="0045481F"/>
    <w:rsid w:val="0046576D"/>
    <w:rsid w:val="004805A0"/>
    <w:rsid w:val="00495AED"/>
    <w:rsid w:val="004E56A7"/>
    <w:rsid w:val="004F1CF6"/>
    <w:rsid w:val="00503A6D"/>
    <w:rsid w:val="0050709E"/>
    <w:rsid w:val="00545FD5"/>
    <w:rsid w:val="005474E0"/>
    <w:rsid w:val="00550EE4"/>
    <w:rsid w:val="00565167"/>
    <w:rsid w:val="0057109E"/>
    <w:rsid w:val="00571F35"/>
    <w:rsid w:val="005B1AD8"/>
    <w:rsid w:val="005F1395"/>
    <w:rsid w:val="00611B7B"/>
    <w:rsid w:val="006567DF"/>
    <w:rsid w:val="00662436"/>
    <w:rsid w:val="00664019"/>
    <w:rsid w:val="00666C0F"/>
    <w:rsid w:val="00695C99"/>
    <w:rsid w:val="006A1C68"/>
    <w:rsid w:val="006F1DE5"/>
    <w:rsid w:val="00703A0C"/>
    <w:rsid w:val="00755088"/>
    <w:rsid w:val="00775E37"/>
    <w:rsid w:val="007925CA"/>
    <w:rsid w:val="00796717"/>
    <w:rsid w:val="007A1AD4"/>
    <w:rsid w:val="007A58DE"/>
    <w:rsid w:val="007B7CB6"/>
    <w:rsid w:val="007D2082"/>
    <w:rsid w:val="007E0031"/>
    <w:rsid w:val="007F2364"/>
    <w:rsid w:val="007F576B"/>
    <w:rsid w:val="00801544"/>
    <w:rsid w:val="00807719"/>
    <w:rsid w:val="008253DF"/>
    <w:rsid w:val="00836671"/>
    <w:rsid w:val="008555AA"/>
    <w:rsid w:val="00883072"/>
    <w:rsid w:val="008C1043"/>
    <w:rsid w:val="009D6923"/>
    <w:rsid w:val="00A039F3"/>
    <w:rsid w:val="00A36AA5"/>
    <w:rsid w:val="00A5163A"/>
    <w:rsid w:val="00A605CC"/>
    <w:rsid w:val="00A90BF2"/>
    <w:rsid w:val="00A94997"/>
    <w:rsid w:val="00AA2BBB"/>
    <w:rsid w:val="00AF1F16"/>
    <w:rsid w:val="00B14BDB"/>
    <w:rsid w:val="00B60104"/>
    <w:rsid w:val="00B74A26"/>
    <w:rsid w:val="00B80D04"/>
    <w:rsid w:val="00BC3045"/>
    <w:rsid w:val="00BC3200"/>
    <w:rsid w:val="00BE642C"/>
    <w:rsid w:val="00C6587C"/>
    <w:rsid w:val="00CB76CA"/>
    <w:rsid w:val="00CC5B51"/>
    <w:rsid w:val="00CD5F81"/>
    <w:rsid w:val="00CF2236"/>
    <w:rsid w:val="00CF51ED"/>
    <w:rsid w:val="00D07F01"/>
    <w:rsid w:val="00D37D35"/>
    <w:rsid w:val="00D410BC"/>
    <w:rsid w:val="00D5582B"/>
    <w:rsid w:val="00D65558"/>
    <w:rsid w:val="00D91BE9"/>
    <w:rsid w:val="00DE526A"/>
    <w:rsid w:val="00E00B91"/>
    <w:rsid w:val="00E05BCB"/>
    <w:rsid w:val="00E30300"/>
    <w:rsid w:val="00E42CA3"/>
    <w:rsid w:val="00E7129F"/>
    <w:rsid w:val="00E72303"/>
    <w:rsid w:val="00E876CD"/>
    <w:rsid w:val="00EF7DB7"/>
    <w:rsid w:val="00F33BF8"/>
    <w:rsid w:val="00F61137"/>
    <w:rsid w:val="00F72894"/>
    <w:rsid w:val="00F92732"/>
    <w:rsid w:val="00FA6330"/>
    <w:rsid w:val="00FC16A4"/>
    <w:rsid w:val="00FC2E76"/>
    <w:rsid w:val="00FD4971"/>
    <w:rsid w:val="00FE21A0"/>
    <w:rsid w:val="318D7C0E"/>
    <w:rsid w:val="3CC741CE"/>
    <w:rsid w:val="66B43F2F"/>
    <w:rsid w:val="6FBF4B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黑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lang w:bidi="ar-SA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imes New Roman"/>
      <w:kern w:val="0"/>
      <w:sz w:val="22"/>
      <w:szCs w:val="22"/>
    </w:rPr>
  </w:style>
  <w:style w:type="paragraph" w:customStyle="1" w:styleId="10">
    <w:name w:val="样式 13 32 磅"/>
    <w:qFormat/>
    <w:uiPriority w:val="0"/>
    <w:pPr>
      <w:numPr>
        <w:ilvl w:val="0"/>
        <w:numId w:val="1"/>
      </w:numPr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11">
    <w:name w:val="样式 5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12">
    <w:name w:val="样式 小二"/>
    <w:qFormat/>
    <w:uiPriority w:val="0"/>
    <w:pPr>
      <w:kinsoku w:val="0"/>
      <w:overflowPunct w:val="0"/>
      <w:textAlignment w:val="baseline"/>
      <w:outlineLvl w:val="0"/>
    </w:pPr>
    <w:rPr>
      <w:rFonts w:ascii="Arial" w:hAnsi="Arial" w:eastAsia="宋体" w:cs="Arial"/>
      <w:color w:val="000000"/>
      <w:sz w:val="36"/>
      <w:szCs w:val="36"/>
      <w:lang w:val="en-US" w:eastAsia="zh-CN" w:bidi="ar-SA"/>
    </w:rPr>
  </w:style>
  <w:style w:type="paragraph" w:customStyle="1" w:styleId="13">
    <w:name w:val="样式 30 磅"/>
    <w:qFormat/>
    <w:uiPriority w:val="0"/>
    <w:pPr>
      <w:numPr>
        <w:ilvl w:val="0"/>
        <w:numId w:val="3"/>
      </w:numPr>
      <w:kinsoku w:val="0"/>
      <w:overflowPunct w:val="0"/>
      <w:spacing w:before="20" w:beforeLines="20"/>
      <w:ind w:left="740" w:hanging="740"/>
      <w:textAlignment w:val="baseline"/>
      <w:outlineLvl w:val="0"/>
    </w:pPr>
    <w:rPr>
      <w:rFonts w:ascii="Verdana" w:hAnsi="Verdana" w:eastAsia="宋体" w:cs="Times New Roman"/>
      <w:color w:val="000000"/>
      <w:sz w:val="60"/>
      <w:szCs w:val="60"/>
      <w:lang w:val="en-US" w:eastAsia="zh-CN" w:bidi="ar-SA"/>
    </w:rPr>
  </w:style>
  <w:style w:type="paragraph" w:customStyle="1" w:styleId="14">
    <w:name w:val="样式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15">
    <w:name w:val="样式 8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16">
    <w:name w:val="样式 1 32 磅"/>
    <w:qFormat/>
    <w:uiPriority w:val="0"/>
    <w:pPr>
      <w:numPr>
        <w:ilvl w:val="0"/>
        <w:numId w:val="4"/>
      </w:numPr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17">
    <w:name w:val="样式 6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18">
    <w:name w:val="样式 1 小二"/>
    <w:qFormat/>
    <w:uiPriority w:val="0"/>
    <w:pPr>
      <w:kinsoku w:val="0"/>
      <w:overflowPunct w:val="0"/>
      <w:jc w:val="center"/>
      <w:textAlignment w:val="baseline"/>
      <w:outlineLvl w:val="0"/>
    </w:pPr>
    <w:rPr>
      <w:rFonts w:ascii="Arial" w:hAnsi="Arial" w:eastAsia="宋体" w:cs="Arial"/>
      <w:color w:val="000000"/>
      <w:sz w:val="36"/>
      <w:szCs w:val="36"/>
      <w:lang w:val="en-US" w:eastAsia="zh-CN" w:bidi="ar-SA"/>
    </w:rPr>
  </w:style>
  <w:style w:type="paragraph" w:customStyle="1" w:styleId="19">
    <w:name w:val="3372873BB58A4DED866D2BE34882C06C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0">
    <w:name w:val="样式 14 32 磅"/>
    <w:qFormat/>
    <w:uiPriority w:val="0"/>
    <w:pPr>
      <w:numPr>
        <w:ilvl w:val="0"/>
        <w:numId w:val="1"/>
      </w:numPr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1">
    <w:name w:val="样式 7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2">
    <w:name w:val="样式 2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3">
    <w:name w:val="样式 10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4">
    <w:name w:val="样式 9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5">
    <w:name w:val="样式 3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6">
    <w:name w:val="样式 12 32 磅"/>
    <w:qFormat/>
    <w:uiPriority w:val="0"/>
    <w:pPr>
      <w:numPr>
        <w:ilvl w:val="0"/>
        <w:numId w:val="1"/>
      </w:numPr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7">
    <w:name w:val="样式 1 30 磅"/>
    <w:qFormat/>
    <w:uiPriority w:val="0"/>
    <w:pPr>
      <w:numPr>
        <w:ilvl w:val="0"/>
        <w:numId w:val="3"/>
      </w:numPr>
      <w:kinsoku w:val="0"/>
      <w:overflowPunct w:val="0"/>
      <w:spacing w:before="20" w:beforeLines="20"/>
      <w:ind w:left="740" w:hanging="740"/>
      <w:textAlignment w:val="baseline"/>
      <w:outlineLvl w:val="0"/>
    </w:pPr>
    <w:rPr>
      <w:rFonts w:ascii="Verdana" w:hAnsi="Verdana" w:eastAsia="宋体" w:cs="Times New Roman"/>
      <w:color w:val="000000"/>
      <w:sz w:val="60"/>
      <w:szCs w:val="60"/>
      <w:lang w:val="en-US" w:eastAsia="zh-CN" w:bidi="ar-SA"/>
    </w:rPr>
  </w:style>
  <w:style w:type="paragraph" w:customStyle="1" w:styleId="28">
    <w:name w:val="样式 4 32 磅"/>
    <w:qFormat/>
    <w:uiPriority w:val="0"/>
    <w:pPr>
      <w:numPr>
        <w:ilvl w:val="0"/>
        <w:numId w:val="2"/>
      </w:numPr>
      <w:kinsoku w:val="0"/>
      <w:overflowPunct w:val="0"/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paragraph" w:customStyle="1" w:styleId="29">
    <w:name w:val="样式 11 32 磅"/>
    <w:qFormat/>
    <w:uiPriority w:val="0"/>
    <w:pPr>
      <w:numPr>
        <w:ilvl w:val="0"/>
        <w:numId w:val="1"/>
      </w:numPr>
      <w:spacing w:before="20" w:beforeLines="20"/>
      <w:ind w:left="540" w:hanging="540"/>
      <w:textAlignment w:val="baseline"/>
      <w:outlineLvl w:val="0"/>
    </w:pPr>
    <w:rPr>
      <w:rFonts w:ascii="Arial" w:hAnsi="Arial" w:eastAsia="宋体" w:cs="Arial"/>
      <w:color w:val="000000"/>
      <w:sz w:val="64"/>
      <w:szCs w:val="64"/>
      <w:lang w:val="en-US" w:eastAsia="zh-CN" w:bidi="ar-SA"/>
    </w:rPr>
  </w:style>
  <w:style w:type="character" w:customStyle="1" w:styleId="30">
    <w:name w:val="批注框文本 字符"/>
    <w:link w:val="2"/>
    <w:semiHidden/>
    <w:qFormat/>
    <w:uiPriority w:val="99"/>
    <w:rPr>
      <w:rFonts w:eastAsia="宋体"/>
      <w:kern w:val="2"/>
      <w:sz w:val="18"/>
      <w:szCs w:val="18"/>
    </w:rPr>
  </w:style>
  <w:style w:type="character" w:customStyle="1" w:styleId="31">
    <w:name w:val="页脚 字符"/>
    <w:link w:val="3"/>
    <w:qFormat/>
    <w:uiPriority w:val="99"/>
    <w:rPr>
      <w:rFonts w:eastAsia="宋体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7a9a93f78684f7e8f00c47c5e82d44d5/&#32972;&#26223;&#35843;&#26597;&#3492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背景调查表.docx</Template>
  <Pages>2</Pages>
  <Words>881</Words>
  <Characters>1593</Characters>
  <Lines>14</Lines>
  <Paragraphs>4</Paragraphs>
  <TotalTime>0</TotalTime>
  <ScaleCrop>false</ScaleCrop>
  <LinksUpToDate>false</LinksUpToDate>
  <CharactersWithSpaces>1639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2023-08-28T13:30:00Z</dcterms:created>
  <dc:creator>第3题选C丶1427708411</dc:creator>
  <cp:lastModifiedBy>第3题选C丶1427708411</cp:lastModifiedBy>
  <dcterms:modified xsi:type="dcterms:W3CDTF">2023-08-28T13:30:17Z</dcterms:modified>
  <dc:title>参加培训人员签到表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57D55DF0DA8D436AE230EC64C8D01916_41</vt:lpwstr>
  </property>
</Properties>
</file>