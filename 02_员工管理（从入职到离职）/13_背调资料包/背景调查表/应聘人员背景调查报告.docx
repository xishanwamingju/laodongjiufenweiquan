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rFonts w:hint="eastAsia"/>
          <w:color w:val="BF8F00"/>
          <w:sz w:val="48"/>
        </w:rPr>
      </w:pPr>
      <w:bookmarkStart w:id="0" w:name="_GoBack"/>
      <w:bookmarkEnd w:id="0"/>
      <w:r>
        <w:rPr>
          <w:rFonts w:hint="eastAsia"/>
          <w:color w:val="BF8F00"/>
          <w:sz w:val="48"/>
        </w:rPr>
        <w:t>应聘人员背景调查报告</w:t>
      </w:r>
    </w:p>
    <w:tbl>
      <w:tblPr>
        <w:tblStyle w:val="15"/>
        <w:tblW w:w="1009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1962"/>
        <w:gridCol w:w="1261"/>
        <w:gridCol w:w="998"/>
        <w:gridCol w:w="1217"/>
        <w:gridCol w:w="1077"/>
        <w:gridCol w:w="128"/>
        <w:gridCol w:w="416"/>
        <w:gridCol w:w="304"/>
        <w:gridCol w:w="360"/>
        <w:gridCol w:w="389"/>
        <w:gridCol w:w="1030"/>
        <w:gridCol w:w="52"/>
      </w:tblGrid>
      <w:tr>
        <w:trPr>
          <w:gridAfter w:val="1"/>
          <w:wAfter w:w="52" w:type="dxa"/>
          <w:trHeight w:val="349" w:hRule="atLeast"/>
          <w:jc w:val="center"/>
        </w:trPr>
        <w:tc>
          <w:tcPr>
            <w:tcW w:w="10039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电话开场白样本：</w:t>
            </w:r>
            <w:r>
              <w:rPr>
                <w:kern w:val="0"/>
                <w:sz w:val="20"/>
                <w:szCs w:val="20"/>
              </w:rPr>
              <w:t>XXX</w:t>
            </w:r>
            <w:r>
              <w:rPr>
                <w:rFonts w:hint="eastAsia"/>
                <w:kern w:val="0"/>
                <w:sz w:val="20"/>
                <w:szCs w:val="20"/>
              </w:rPr>
              <w:t>先生/小姐，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您好！我是</w:t>
            </w:r>
            <w:r>
              <w:rPr>
                <w:kern w:val="0"/>
                <w:sz w:val="20"/>
                <w:szCs w:val="20"/>
              </w:rPr>
              <w:t>XXX</w:t>
            </w:r>
            <w:r>
              <w:rPr>
                <w:rFonts w:hint="eastAsia"/>
                <w:kern w:val="0"/>
                <w:sz w:val="20"/>
                <w:szCs w:val="20"/>
              </w:rPr>
              <w:t>公司</w:t>
            </w:r>
            <w:r>
              <w:rPr>
                <w:kern w:val="0"/>
                <w:sz w:val="20"/>
                <w:szCs w:val="20"/>
              </w:rPr>
              <w:t>XXX</w:t>
            </w:r>
            <w:r>
              <w:rPr>
                <w:rFonts w:hint="eastAsia"/>
                <w:kern w:val="0"/>
                <w:sz w:val="20"/>
                <w:szCs w:val="20"/>
              </w:rPr>
              <w:t>部门的</w:t>
            </w:r>
            <w:r>
              <w:rPr>
                <w:kern w:val="0"/>
                <w:sz w:val="20"/>
                <w:szCs w:val="20"/>
              </w:rPr>
              <w:t>XXX</w:t>
            </w:r>
            <w:r>
              <w:rPr>
                <w:rFonts w:hint="eastAsia"/>
                <w:kern w:val="0"/>
                <w:sz w:val="20"/>
                <w:szCs w:val="20"/>
              </w:rPr>
              <w:t>。是这样的，</w:t>
            </w:r>
            <w:r>
              <w:rPr>
                <w:kern w:val="0"/>
                <w:sz w:val="20"/>
                <w:szCs w:val="20"/>
              </w:rPr>
              <w:t>XXX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已向我公司提交应聘人员登记表，并在该登记表中注明您作为其在贵公司任职证明人，允许我公司就他（她）在贵公司任职的情况向您咨询，可能会担误您几分钟，请问您现在是否方便？</w:t>
            </w:r>
          </w:p>
        </w:tc>
      </w:tr>
      <w:tr>
        <w:trPr>
          <w:gridAfter w:val="1"/>
          <w:wAfter w:w="52" w:type="dxa"/>
          <w:cantSplit/>
          <w:trHeight w:val="259" w:hRule="atLeast"/>
          <w:jc w:val="center"/>
        </w:trPr>
        <w:tc>
          <w:tcPr>
            <w:tcW w:w="285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30" w:lineRule="atLeast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被咨询人情况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pacing w:line="360" w:lineRule="auto"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所在单位</w:t>
            </w:r>
          </w:p>
        </w:tc>
        <w:tc>
          <w:tcPr>
            <w:tcW w:w="5919" w:type="dxa"/>
            <w:gridSpan w:val="9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pacing w:line="33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rPr>
          <w:gridAfter w:val="1"/>
          <w:wAfter w:w="52" w:type="dxa"/>
          <w:cantSplit/>
          <w:trHeight w:val="259" w:hRule="atLeast"/>
          <w:jc w:val="center"/>
        </w:trPr>
        <w:tc>
          <w:tcPr>
            <w:tcW w:w="2859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姓名</w:t>
            </w:r>
          </w:p>
        </w:tc>
        <w:tc>
          <w:tcPr>
            <w:tcW w:w="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pacing w:line="33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pacing w:line="33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所在部门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pacing w:line="33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08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pacing w:line="33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担任职务</w:t>
            </w:r>
          </w:p>
        </w:tc>
        <w:tc>
          <w:tcPr>
            <w:tcW w:w="141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pacing w:line="330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>
        <w:trPr>
          <w:gridAfter w:val="1"/>
          <w:wAfter w:w="52" w:type="dxa"/>
          <w:cantSplit/>
          <w:trHeight w:val="259" w:hRule="atLeast"/>
          <w:jc w:val="center"/>
        </w:trPr>
        <w:tc>
          <w:tcPr>
            <w:tcW w:w="2859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联系电话</w:t>
            </w:r>
          </w:p>
        </w:tc>
        <w:tc>
          <w:tcPr>
            <w:tcW w:w="221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pacing w:line="330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</w:t>
            </w:r>
          </w:p>
        </w:tc>
        <w:tc>
          <w:tcPr>
            <w:tcW w:w="16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pacing w:line="330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与被查人关系</w:t>
            </w:r>
          </w:p>
        </w:tc>
        <w:tc>
          <w:tcPr>
            <w:tcW w:w="10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pacing w:line="330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上下级</w:t>
            </w: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 w:val="0"/>
              <w:spacing w:line="330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同级</w:t>
            </w:r>
          </w:p>
        </w:tc>
      </w:tr>
      <w:tr>
        <w:trPr>
          <w:gridAfter w:val="1"/>
          <w:wAfter w:w="52" w:type="dxa"/>
          <w:cantSplit/>
          <w:trHeight w:val="259" w:hRule="atLeast"/>
          <w:jc w:val="center"/>
        </w:trPr>
        <w:tc>
          <w:tcPr>
            <w:tcW w:w="2859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180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adjustRightIn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公司规模：共有员工</w:t>
            </w:r>
            <w:r>
              <w:rPr>
                <w:kern w:val="0"/>
                <w:szCs w:val="21"/>
              </w:rPr>
              <w:t xml:space="preserve">                     </w:t>
            </w:r>
            <w:r>
              <w:rPr>
                <w:rFonts w:hint="eastAsia" w:ascii="宋体" w:hAnsi="宋体" w:cs="宋体"/>
                <w:kern w:val="0"/>
                <w:szCs w:val="21"/>
              </w:rPr>
              <w:t>名，年产值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Cs w:val="21"/>
              </w:rPr>
              <w:t>：</w:t>
            </w:r>
          </w:p>
        </w:tc>
      </w:tr>
      <w:tr>
        <w:trPr>
          <w:gridAfter w:val="1"/>
          <w:wAfter w:w="52" w:type="dxa"/>
          <w:trHeight w:val="232" w:hRule="atLeast"/>
          <w:jc w:val="center"/>
        </w:trPr>
        <w:tc>
          <w:tcPr>
            <w:tcW w:w="10039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一、以下为该员工相关信息</w:t>
            </w:r>
          </w:p>
        </w:tc>
      </w:tr>
      <w:tr>
        <w:trPr>
          <w:gridAfter w:val="1"/>
          <w:wAfter w:w="52" w:type="dxa"/>
          <w:trHeight w:val="309" w:hRule="atLeast"/>
          <w:jc w:val="center"/>
        </w:trPr>
        <w:tc>
          <w:tcPr>
            <w:tcW w:w="8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姓名</w:t>
            </w:r>
          </w:p>
        </w:tc>
        <w:tc>
          <w:tcPr>
            <w:tcW w:w="32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　</w:t>
            </w:r>
          </w:p>
        </w:tc>
        <w:tc>
          <w:tcPr>
            <w:tcW w:w="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性别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　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学历</w:t>
            </w:r>
          </w:p>
        </w:tc>
        <w:tc>
          <w:tcPr>
            <w:tcW w:w="84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　</w:t>
            </w: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薪资</w:t>
            </w: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　</w:t>
            </w:r>
          </w:p>
        </w:tc>
      </w:tr>
      <w:tr>
        <w:trPr>
          <w:gridAfter w:val="1"/>
          <w:wAfter w:w="52" w:type="dxa"/>
          <w:trHeight w:val="309" w:hRule="atLeast"/>
          <w:jc w:val="center"/>
        </w:trPr>
        <w:tc>
          <w:tcPr>
            <w:tcW w:w="8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职务</w:t>
            </w:r>
          </w:p>
        </w:tc>
        <w:tc>
          <w:tcPr>
            <w:tcW w:w="543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　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任职日期</w:t>
            </w:r>
          </w:p>
        </w:tc>
        <w:tc>
          <w:tcPr>
            <w:tcW w:w="2627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right"/>
              <w:rPr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 xml:space="preserve"> 年</w:t>
            </w:r>
            <w:r>
              <w:rPr>
                <w:kern w:val="0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月 至</w:t>
            </w:r>
            <w:r>
              <w:rPr>
                <w:kern w:val="0"/>
                <w:sz w:val="22"/>
                <w:szCs w:val="22"/>
              </w:rPr>
              <w:t xml:space="preserve">    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年</w:t>
            </w:r>
            <w:r>
              <w:rPr>
                <w:kern w:val="0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月</w:t>
            </w:r>
          </w:p>
        </w:tc>
      </w:tr>
      <w:tr>
        <w:trPr>
          <w:gridAfter w:val="1"/>
          <w:wAfter w:w="52" w:type="dxa"/>
          <w:cantSplit/>
          <w:trHeight w:val="309" w:hRule="atLeast"/>
          <w:jc w:val="center"/>
        </w:trPr>
        <w:tc>
          <w:tcPr>
            <w:tcW w:w="89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工作 职责</w:t>
            </w:r>
          </w:p>
        </w:tc>
        <w:tc>
          <w:tcPr>
            <w:tcW w:w="9142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1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</w:t>
            </w:r>
          </w:p>
        </w:tc>
      </w:tr>
      <w:tr>
        <w:trPr>
          <w:gridAfter w:val="1"/>
          <w:wAfter w:w="52" w:type="dxa"/>
          <w:cantSplit/>
          <w:trHeight w:val="309" w:hRule="atLeast"/>
          <w:jc w:val="center"/>
        </w:trPr>
        <w:tc>
          <w:tcPr>
            <w:tcW w:w="8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9142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</w:t>
            </w:r>
          </w:p>
        </w:tc>
      </w:tr>
      <w:tr>
        <w:trPr>
          <w:gridAfter w:val="1"/>
          <w:wAfter w:w="52" w:type="dxa"/>
          <w:cantSplit/>
          <w:trHeight w:val="309" w:hRule="atLeast"/>
          <w:jc w:val="center"/>
        </w:trPr>
        <w:tc>
          <w:tcPr>
            <w:tcW w:w="8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9142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3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</w:t>
            </w:r>
          </w:p>
        </w:tc>
      </w:tr>
      <w:tr>
        <w:trPr>
          <w:gridAfter w:val="1"/>
          <w:wAfter w:w="52" w:type="dxa"/>
          <w:trHeight w:val="232" w:hRule="atLeast"/>
          <w:jc w:val="center"/>
        </w:trPr>
        <w:tc>
          <w:tcPr>
            <w:tcW w:w="10039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>二、综合评定要素</w:t>
            </w:r>
          </w:p>
        </w:tc>
      </w:tr>
      <w:tr>
        <w:trPr>
          <w:gridAfter w:val="1"/>
          <w:wAfter w:w="52" w:type="dxa"/>
          <w:cantSplit/>
          <w:trHeight w:val="232" w:hRule="atLeast"/>
          <w:jc w:val="center"/>
        </w:trPr>
        <w:tc>
          <w:tcPr>
            <w:tcW w:w="89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工作 态度</w:t>
            </w:r>
          </w:p>
        </w:tc>
        <w:tc>
          <w:tcPr>
            <w:tcW w:w="32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1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、责任心</w:t>
            </w:r>
          </w:p>
        </w:tc>
        <w:tc>
          <w:tcPr>
            <w:tcW w:w="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A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、强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B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、较强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C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、一般</w:t>
            </w:r>
          </w:p>
        </w:tc>
        <w:tc>
          <w:tcPr>
            <w:tcW w:w="84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D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、差</w:t>
            </w:r>
          </w:p>
        </w:tc>
        <w:tc>
          <w:tcPr>
            <w:tcW w:w="177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E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、很差</w:t>
            </w:r>
          </w:p>
        </w:tc>
      </w:tr>
      <w:tr>
        <w:trPr>
          <w:gridAfter w:val="1"/>
          <w:wAfter w:w="52" w:type="dxa"/>
          <w:cantSplit/>
          <w:trHeight w:val="232" w:hRule="atLeast"/>
          <w:jc w:val="center"/>
        </w:trPr>
        <w:tc>
          <w:tcPr>
            <w:tcW w:w="8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2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、上下级关系</w:t>
            </w:r>
          </w:p>
        </w:tc>
        <w:tc>
          <w:tcPr>
            <w:tcW w:w="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A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、很好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B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、较好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C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、一般</w:t>
            </w:r>
          </w:p>
        </w:tc>
        <w:tc>
          <w:tcPr>
            <w:tcW w:w="84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D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、差</w:t>
            </w:r>
          </w:p>
        </w:tc>
        <w:tc>
          <w:tcPr>
            <w:tcW w:w="177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E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、很差</w:t>
            </w:r>
          </w:p>
        </w:tc>
      </w:tr>
      <w:tr>
        <w:trPr>
          <w:gridAfter w:val="1"/>
          <w:wAfter w:w="52" w:type="dxa"/>
          <w:cantSplit/>
          <w:trHeight w:val="232" w:hRule="atLeast"/>
          <w:jc w:val="center"/>
        </w:trPr>
        <w:tc>
          <w:tcPr>
            <w:tcW w:w="8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22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3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、职业道德</w:t>
            </w:r>
          </w:p>
        </w:tc>
        <w:tc>
          <w:tcPr>
            <w:tcW w:w="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A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、很好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B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、较好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C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、一般</w:t>
            </w:r>
          </w:p>
        </w:tc>
        <w:tc>
          <w:tcPr>
            <w:tcW w:w="848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D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、差</w:t>
            </w:r>
          </w:p>
        </w:tc>
        <w:tc>
          <w:tcPr>
            <w:tcW w:w="177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E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、很差</w:t>
            </w:r>
          </w:p>
        </w:tc>
      </w:tr>
      <w:tr>
        <w:trPr>
          <w:gridAfter w:val="1"/>
          <w:wAfter w:w="52" w:type="dxa"/>
          <w:cantSplit/>
          <w:trHeight w:val="232" w:hRule="atLeast"/>
          <w:jc w:val="center"/>
        </w:trPr>
        <w:tc>
          <w:tcPr>
            <w:tcW w:w="8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9142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4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、其它：</w:t>
            </w:r>
          </w:p>
        </w:tc>
      </w:tr>
      <w:tr>
        <w:trPr>
          <w:gridAfter w:val="1"/>
          <w:wAfter w:w="52" w:type="dxa"/>
          <w:cantSplit/>
          <w:trHeight w:val="232" w:hRule="atLeast"/>
          <w:jc w:val="center"/>
        </w:trPr>
        <w:tc>
          <w:tcPr>
            <w:tcW w:w="89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工作 能力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1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、综合管理能力</w:t>
            </w:r>
          </w:p>
        </w:tc>
        <w:tc>
          <w:tcPr>
            <w:tcW w:w="34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A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、管理团队人数共</w:t>
            </w:r>
            <w:r>
              <w:rPr>
                <w:kern w:val="0"/>
                <w:sz w:val="22"/>
                <w:szCs w:val="22"/>
              </w:rPr>
              <w:t xml:space="preserve">         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人</w:t>
            </w:r>
          </w:p>
        </w:tc>
        <w:tc>
          <w:tcPr>
            <w:tcW w:w="370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B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、管理风格</w:t>
            </w:r>
            <w:r>
              <w:rPr>
                <w:kern w:val="0"/>
                <w:sz w:val="22"/>
                <w:szCs w:val="22"/>
              </w:rPr>
              <w:t>:   C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</w:t>
            </w:r>
            <w:r>
              <w:rPr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团队表现：</w:t>
            </w:r>
          </w:p>
        </w:tc>
      </w:tr>
      <w:tr>
        <w:trPr>
          <w:gridAfter w:val="1"/>
          <w:wAfter w:w="52" w:type="dxa"/>
          <w:cantSplit/>
          <w:trHeight w:val="232" w:hRule="atLeast"/>
          <w:jc w:val="center"/>
        </w:trPr>
        <w:tc>
          <w:tcPr>
            <w:tcW w:w="8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、业务拓展能力</w:t>
            </w:r>
          </w:p>
        </w:tc>
        <w:tc>
          <w:tcPr>
            <w:tcW w:w="34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A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、业绩：</w:t>
            </w:r>
          </w:p>
        </w:tc>
        <w:tc>
          <w:tcPr>
            <w:tcW w:w="370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B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、任务完成情况：</w:t>
            </w:r>
          </w:p>
        </w:tc>
      </w:tr>
      <w:tr>
        <w:trPr>
          <w:cantSplit/>
          <w:trHeight w:val="232" w:hRule="atLeast"/>
          <w:jc w:val="center"/>
        </w:trPr>
        <w:tc>
          <w:tcPr>
            <w:tcW w:w="8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、沟通协调能力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、很强</w:t>
            </w:r>
          </w:p>
        </w:tc>
        <w:tc>
          <w:tcPr>
            <w:tcW w:w="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、较强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、一般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、差</w:t>
            </w:r>
          </w:p>
        </w:tc>
        <w:tc>
          <w:tcPr>
            <w:tcW w:w="255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E</w:t>
            </w: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、很差</w:t>
            </w:r>
          </w:p>
        </w:tc>
      </w:tr>
      <w:tr>
        <w:trPr>
          <w:cantSplit/>
          <w:trHeight w:val="232" w:hRule="atLeast"/>
          <w:jc w:val="center"/>
        </w:trPr>
        <w:tc>
          <w:tcPr>
            <w:tcW w:w="8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、组织计划能力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A</w:t>
            </w: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、很强</w:t>
            </w:r>
          </w:p>
        </w:tc>
        <w:tc>
          <w:tcPr>
            <w:tcW w:w="9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、较强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、一般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D</w:t>
            </w: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、差</w:t>
            </w:r>
          </w:p>
        </w:tc>
        <w:tc>
          <w:tcPr>
            <w:tcW w:w="255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E</w:t>
            </w: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、很差</w:t>
            </w:r>
          </w:p>
        </w:tc>
      </w:tr>
      <w:tr>
        <w:trPr>
          <w:gridAfter w:val="1"/>
          <w:wAfter w:w="52" w:type="dxa"/>
          <w:cantSplit/>
          <w:trHeight w:val="349" w:hRule="atLeast"/>
          <w:jc w:val="center"/>
        </w:trPr>
        <w:tc>
          <w:tcPr>
            <w:tcW w:w="89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工作 绩效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1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、重大工作成果</w:t>
            </w:r>
            <w:r>
              <w:rPr>
                <w:kern w:val="0"/>
                <w:sz w:val="22"/>
                <w:szCs w:val="22"/>
              </w:rPr>
              <w:t>1</w:t>
            </w:r>
          </w:p>
        </w:tc>
        <w:tc>
          <w:tcPr>
            <w:tcW w:w="5401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　</w:t>
            </w: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担任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角色</w:t>
            </w: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　</w:t>
            </w:r>
          </w:p>
        </w:tc>
      </w:tr>
      <w:tr>
        <w:trPr>
          <w:gridAfter w:val="1"/>
          <w:wAfter w:w="52" w:type="dxa"/>
          <w:cantSplit/>
          <w:trHeight w:val="368" w:hRule="atLeast"/>
          <w:jc w:val="center"/>
        </w:trPr>
        <w:tc>
          <w:tcPr>
            <w:tcW w:w="8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、重大工作成果</w:t>
            </w:r>
            <w:r>
              <w:rPr>
                <w:kern w:val="0"/>
                <w:sz w:val="22"/>
                <w:szCs w:val="22"/>
              </w:rPr>
              <w:t>2</w:t>
            </w:r>
          </w:p>
        </w:tc>
        <w:tc>
          <w:tcPr>
            <w:tcW w:w="5401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　</w:t>
            </w: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担任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角色</w:t>
            </w: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　</w:t>
            </w:r>
          </w:p>
        </w:tc>
      </w:tr>
      <w:tr>
        <w:trPr>
          <w:gridAfter w:val="1"/>
          <w:wAfter w:w="52" w:type="dxa"/>
          <w:cantSplit/>
          <w:trHeight w:val="368" w:hRule="atLeast"/>
          <w:jc w:val="center"/>
        </w:trPr>
        <w:tc>
          <w:tcPr>
            <w:tcW w:w="8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3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、重大工作成果</w:t>
            </w:r>
            <w:r>
              <w:rPr>
                <w:kern w:val="0"/>
                <w:sz w:val="22"/>
                <w:szCs w:val="22"/>
              </w:rPr>
              <w:t>3</w:t>
            </w:r>
          </w:p>
        </w:tc>
        <w:tc>
          <w:tcPr>
            <w:tcW w:w="5401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　</w:t>
            </w:r>
          </w:p>
        </w:tc>
        <w:tc>
          <w:tcPr>
            <w:tcW w:w="74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担任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角色</w:t>
            </w: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　</w:t>
            </w:r>
          </w:p>
        </w:tc>
      </w:tr>
      <w:tr>
        <w:trPr>
          <w:gridAfter w:val="1"/>
          <w:wAfter w:w="52" w:type="dxa"/>
          <w:trHeight w:val="232" w:hRule="atLeast"/>
          <w:jc w:val="center"/>
        </w:trPr>
        <w:tc>
          <w:tcPr>
            <w:tcW w:w="10039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离职原因：</w:t>
            </w:r>
            <w:r>
              <w:rPr>
                <w:kern w:val="0"/>
                <w:sz w:val="22"/>
                <w:szCs w:val="22"/>
              </w:rPr>
              <w:t xml:space="preserve">    A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、解除劳动合同；</w:t>
            </w:r>
            <w:r>
              <w:rPr>
                <w:kern w:val="0"/>
                <w:sz w:val="22"/>
                <w:szCs w:val="22"/>
              </w:rPr>
              <w:t xml:space="preserve"> B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、主动辞职；</w:t>
            </w:r>
            <w:r>
              <w:rPr>
                <w:kern w:val="0"/>
                <w:sz w:val="22"/>
                <w:szCs w:val="22"/>
              </w:rPr>
              <w:t>C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、公司开除；</w:t>
            </w:r>
            <w:r>
              <w:rPr>
                <w:kern w:val="0"/>
                <w:sz w:val="22"/>
                <w:szCs w:val="22"/>
              </w:rPr>
              <w:t>D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、合同期满；</w:t>
            </w:r>
            <w:r>
              <w:rPr>
                <w:kern w:val="0"/>
                <w:sz w:val="22"/>
                <w:szCs w:val="22"/>
              </w:rPr>
              <w:t xml:space="preserve">E 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、其它：</w:t>
            </w:r>
          </w:p>
        </w:tc>
      </w:tr>
      <w:tr>
        <w:trPr>
          <w:gridAfter w:val="1"/>
          <w:wAfter w:w="52" w:type="dxa"/>
          <w:trHeight w:val="232" w:hRule="atLeast"/>
          <w:jc w:val="center"/>
        </w:trPr>
        <w:tc>
          <w:tcPr>
            <w:tcW w:w="10039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手续办理情况：</w:t>
            </w:r>
            <w:r>
              <w:rPr>
                <w:kern w:val="0"/>
                <w:sz w:val="22"/>
                <w:szCs w:val="22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、工作交接</w:t>
            </w:r>
            <w:r>
              <w:rPr>
                <w:kern w:val="0"/>
                <w:sz w:val="22"/>
                <w:szCs w:val="22"/>
              </w:rPr>
              <w:t xml:space="preserve">  A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：完成</w:t>
            </w:r>
            <w:r>
              <w:rPr>
                <w:kern w:val="0"/>
                <w:sz w:val="22"/>
                <w:szCs w:val="22"/>
              </w:rPr>
              <w:t xml:space="preserve">    B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未完成；</w:t>
            </w:r>
            <w:r>
              <w:rPr>
                <w:kern w:val="0"/>
                <w:sz w:val="22"/>
                <w:szCs w:val="22"/>
              </w:rPr>
              <w:t>2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、财务审计</w:t>
            </w:r>
            <w:r>
              <w:rPr>
                <w:kern w:val="0"/>
                <w:sz w:val="22"/>
                <w:szCs w:val="22"/>
              </w:rPr>
              <w:t xml:space="preserve">  A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完成</w:t>
            </w:r>
            <w:r>
              <w:rPr>
                <w:kern w:val="0"/>
                <w:sz w:val="22"/>
                <w:szCs w:val="22"/>
              </w:rPr>
              <w:t xml:space="preserve">    B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未完成</w:t>
            </w:r>
            <w:r>
              <w:rPr>
                <w:kern w:val="0"/>
                <w:sz w:val="22"/>
                <w:szCs w:val="22"/>
              </w:rPr>
              <w:t xml:space="preserve">  3</w:t>
            </w: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、其它：</w:t>
            </w:r>
          </w:p>
        </w:tc>
      </w:tr>
      <w:tr>
        <w:trPr>
          <w:gridAfter w:val="1"/>
          <w:wAfter w:w="52" w:type="dxa"/>
          <w:trHeight w:val="232" w:hRule="atLeast"/>
          <w:jc w:val="center"/>
        </w:trPr>
        <w:tc>
          <w:tcPr>
            <w:tcW w:w="10039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2"/>
                <w:szCs w:val="22"/>
              </w:rPr>
              <w:t xml:space="preserve"> 三、个人情况综合评价</w:t>
            </w:r>
          </w:p>
        </w:tc>
      </w:tr>
      <w:tr>
        <w:trPr>
          <w:gridAfter w:val="1"/>
          <w:wAfter w:w="52" w:type="dxa"/>
          <w:cantSplit/>
          <w:trHeight w:val="309" w:hRule="atLeast"/>
          <w:jc w:val="center"/>
        </w:trPr>
        <w:tc>
          <w:tcPr>
            <w:tcW w:w="89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优点</w:t>
            </w:r>
          </w:p>
        </w:tc>
        <w:tc>
          <w:tcPr>
            <w:tcW w:w="42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1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</w:t>
            </w:r>
          </w:p>
        </w:tc>
        <w:tc>
          <w:tcPr>
            <w:tcW w:w="121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不足</w:t>
            </w:r>
          </w:p>
        </w:tc>
        <w:tc>
          <w:tcPr>
            <w:tcW w:w="370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1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</w:t>
            </w:r>
          </w:p>
        </w:tc>
      </w:tr>
      <w:tr>
        <w:trPr>
          <w:gridAfter w:val="1"/>
          <w:wAfter w:w="52" w:type="dxa"/>
          <w:cantSplit/>
          <w:trHeight w:val="309" w:hRule="atLeast"/>
          <w:jc w:val="center"/>
        </w:trPr>
        <w:tc>
          <w:tcPr>
            <w:tcW w:w="8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42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</w:t>
            </w: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70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2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</w:t>
            </w:r>
          </w:p>
        </w:tc>
      </w:tr>
      <w:tr>
        <w:trPr>
          <w:gridAfter w:val="1"/>
          <w:wAfter w:w="52" w:type="dxa"/>
          <w:cantSplit/>
          <w:trHeight w:val="309" w:hRule="atLeast"/>
          <w:jc w:val="center"/>
        </w:trPr>
        <w:tc>
          <w:tcPr>
            <w:tcW w:w="89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42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3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</w:t>
            </w:r>
          </w:p>
        </w:tc>
        <w:tc>
          <w:tcPr>
            <w:tcW w:w="121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370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3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、</w:t>
            </w:r>
          </w:p>
        </w:tc>
      </w:tr>
      <w:tr>
        <w:trPr>
          <w:gridAfter w:val="1"/>
          <w:wAfter w:w="52" w:type="dxa"/>
          <w:trHeight w:val="485" w:hRule="atLeast"/>
          <w:jc w:val="center"/>
        </w:trPr>
        <w:tc>
          <w:tcPr>
            <w:tcW w:w="8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调查人</w:t>
            </w:r>
          </w:p>
        </w:tc>
        <w:tc>
          <w:tcPr>
            <w:tcW w:w="422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　</w:t>
            </w:r>
          </w:p>
        </w:tc>
        <w:tc>
          <w:tcPr>
            <w:tcW w:w="1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日期</w:t>
            </w:r>
          </w:p>
        </w:tc>
        <w:tc>
          <w:tcPr>
            <w:tcW w:w="370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年</w:t>
            </w:r>
            <w:r>
              <w:rPr>
                <w:kern w:val="0"/>
                <w:sz w:val="22"/>
                <w:szCs w:val="22"/>
              </w:rPr>
              <w:t xml:space="preserve">        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月</w:t>
            </w:r>
            <w:r>
              <w:rPr>
                <w:kern w:val="0"/>
                <w:sz w:val="22"/>
                <w:szCs w:val="22"/>
              </w:rPr>
              <w:t xml:space="preserve">   </w:t>
            </w:r>
            <w:r>
              <w:rPr>
                <w:rFonts w:hint="eastAsia"/>
                <w:kern w:val="0"/>
                <w:sz w:val="22"/>
                <w:szCs w:val="22"/>
              </w:rPr>
              <w:t xml:space="preserve">   </w:t>
            </w:r>
            <w:r>
              <w:rPr>
                <w:rFonts w:hint="eastAsia" w:ascii="宋体" w:hAnsi="宋体"/>
                <w:kern w:val="0"/>
                <w:sz w:val="22"/>
                <w:szCs w:val="22"/>
              </w:rPr>
              <w:t>日</w:t>
            </w:r>
          </w:p>
        </w:tc>
      </w:tr>
      <w:tr>
        <w:trPr>
          <w:gridAfter w:val="1"/>
          <w:wAfter w:w="52" w:type="dxa"/>
          <w:trHeight w:val="760" w:hRule="atLeast"/>
          <w:jc w:val="center"/>
        </w:trPr>
        <w:tc>
          <w:tcPr>
            <w:tcW w:w="89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备注</w:t>
            </w:r>
          </w:p>
        </w:tc>
        <w:tc>
          <w:tcPr>
            <w:tcW w:w="9142" w:type="dxa"/>
            <w:gridSpan w:val="11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napToGrid w:val="0"/>
              <w:spacing w:line="330" w:lineRule="atLeast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　</w:t>
            </w:r>
          </w:p>
        </w:tc>
      </w:tr>
    </w:tbl>
    <w:p>
      <w:pPr>
        <w:snapToGrid w:val="0"/>
        <w:spacing w:line="360" w:lineRule="auto"/>
        <w:rPr>
          <w:rFonts w:hint="eastAsia" w:ascii="宋体" w:hAnsi="宋体"/>
          <w:b/>
          <w:color w:val="000000"/>
          <w:sz w:val="28"/>
          <w:szCs w:val="28"/>
        </w:rPr>
      </w:pPr>
    </w:p>
    <w:sectPr>
      <w:pgSz w:w="11906" w:h="16838"/>
      <w:pgMar w:top="851" w:right="1106" w:bottom="851" w:left="1077" w:header="312" w:footer="41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书宋">
    <w:altName w:val="苹方-简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FD921"/>
    <w:rsid w:val="00001C28"/>
    <w:rsid w:val="000023C8"/>
    <w:rsid w:val="00002A34"/>
    <w:rsid w:val="0000529D"/>
    <w:rsid w:val="00011223"/>
    <w:rsid w:val="00011EB6"/>
    <w:rsid w:val="000134DF"/>
    <w:rsid w:val="00013CBC"/>
    <w:rsid w:val="000149A3"/>
    <w:rsid w:val="000209A4"/>
    <w:rsid w:val="00020EA7"/>
    <w:rsid w:val="00021013"/>
    <w:rsid w:val="00021081"/>
    <w:rsid w:val="00021BF8"/>
    <w:rsid w:val="00023539"/>
    <w:rsid w:val="000238D5"/>
    <w:rsid w:val="000256CA"/>
    <w:rsid w:val="000267D8"/>
    <w:rsid w:val="00030025"/>
    <w:rsid w:val="00037976"/>
    <w:rsid w:val="00043B25"/>
    <w:rsid w:val="00044E11"/>
    <w:rsid w:val="0005428A"/>
    <w:rsid w:val="000672A4"/>
    <w:rsid w:val="00072B6C"/>
    <w:rsid w:val="000741DB"/>
    <w:rsid w:val="000770C5"/>
    <w:rsid w:val="00080FF1"/>
    <w:rsid w:val="00082E79"/>
    <w:rsid w:val="0008413B"/>
    <w:rsid w:val="00084238"/>
    <w:rsid w:val="00085A89"/>
    <w:rsid w:val="00092958"/>
    <w:rsid w:val="000A1E62"/>
    <w:rsid w:val="000A595D"/>
    <w:rsid w:val="000B76F8"/>
    <w:rsid w:val="000D00D0"/>
    <w:rsid w:val="000D0837"/>
    <w:rsid w:val="000D0B9B"/>
    <w:rsid w:val="000D1829"/>
    <w:rsid w:val="000E21F1"/>
    <w:rsid w:val="000E286D"/>
    <w:rsid w:val="000E44E5"/>
    <w:rsid w:val="000E461D"/>
    <w:rsid w:val="000E72FC"/>
    <w:rsid w:val="000F1357"/>
    <w:rsid w:val="000F319A"/>
    <w:rsid w:val="000F3247"/>
    <w:rsid w:val="000F3E73"/>
    <w:rsid w:val="000F5233"/>
    <w:rsid w:val="000F5FEF"/>
    <w:rsid w:val="00106C0C"/>
    <w:rsid w:val="00111AFA"/>
    <w:rsid w:val="001120DE"/>
    <w:rsid w:val="00116B33"/>
    <w:rsid w:val="001209B5"/>
    <w:rsid w:val="00122EC1"/>
    <w:rsid w:val="00131CEE"/>
    <w:rsid w:val="001341CF"/>
    <w:rsid w:val="00136CFE"/>
    <w:rsid w:val="00146F2F"/>
    <w:rsid w:val="00147987"/>
    <w:rsid w:val="00147FC7"/>
    <w:rsid w:val="0015405D"/>
    <w:rsid w:val="00154114"/>
    <w:rsid w:val="0016434C"/>
    <w:rsid w:val="0016745B"/>
    <w:rsid w:val="001674F4"/>
    <w:rsid w:val="0017273B"/>
    <w:rsid w:val="00174093"/>
    <w:rsid w:val="00177435"/>
    <w:rsid w:val="001808C1"/>
    <w:rsid w:val="00183515"/>
    <w:rsid w:val="0018382D"/>
    <w:rsid w:val="00184388"/>
    <w:rsid w:val="001845F1"/>
    <w:rsid w:val="00191221"/>
    <w:rsid w:val="00192BDB"/>
    <w:rsid w:val="001A01B9"/>
    <w:rsid w:val="001A409B"/>
    <w:rsid w:val="001A6F0D"/>
    <w:rsid w:val="001B0AA6"/>
    <w:rsid w:val="001B3D04"/>
    <w:rsid w:val="001C5762"/>
    <w:rsid w:val="001C77A1"/>
    <w:rsid w:val="001D1E27"/>
    <w:rsid w:val="001D27F9"/>
    <w:rsid w:val="001E1ABD"/>
    <w:rsid w:val="001E2A9F"/>
    <w:rsid w:val="001E3027"/>
    <w:rsid w:val="001E3338"/>
    <w:rsid w:val="001E4CF5"/>
    <w:rsid w:val="001E546B"/>
    <w:rsid w:val="001E7681"/>
    <w:rsid w:val="001F093D"/>
    <w:rsid w:val="001F1C1C"/>
    <w:rsid w:val="001F5EEC"/>
    <w:rsid w:val="00200381"/>
    <w:rsid w:val="00202F39"/>
    <w:rsid w:val="0020309A"/>
    <w:rsid w:val="00204D5D"/>
    <w:rsid w:val="002078C1"/>
    <w:rsid w:val="002103E4"/>
    <w:rsid w:val="00210B34"/>
    <w:rsid w:val="00223085"/>
    <w:rsid w:val="00225CF2"/>
    <w:rsid w:val="00230043"/>
    <w:rsid w:val="00234065"/>
    <w:rsid w:val="002372CA"/>
    <w:rsid w:val="002375C4"/>
    <w:rsid w:val="0024106E"/>
    <w:rsid w:val="002415B6"/>
    <w:rsid w:val="00241E15"/>
    <w:rsid w:val="00245A94"/>
    <w:rsid w:val="00250E3B"/>
    <w:rsid w:val="002510F1"/>
    <w:rsid w:val="002577AF"/>
    <w:rsid w:val="002614DF"/>
    <w:rsid w:val="00274E04"/>
    <w:rsid w:val="00280178"/>
    <w:rsid w:val="002803E8"/>
    <w:rsid w:val="002826E8"/>
    <w:rsid w:val="002829F1"/>
    <w:rsid w:val="00286D53"/>
    <w:rsid w:val="00290D76"/>
    <w:rsid w:val="002970D3"/>
    <w:rsid w:val="002976DE"/>
    <w:rsid w:val="002A14D3"/>
    <w:rsid w:val="002A2650"/>
    <w:rsid w:val="002A40F9"/>
    <w:rsid w:val="002A4244"/>
    <w:rsid w:val="002A625B"/>
    <w:rsid w:val="002A6DD3"/>
    <w:rsid w:val="002B04B0"/>
    <w:rsid w:val="002B2091"/>
    <w:rsid w:val="002B3EAB"/>
    <w:rsid w:val="002C3067"/>
    <w:rsid w:val="002C436C"/>
    <w:rsid w:val="002C6ED4"/>
    <w:rsid w:val="002D29E7"/>
    <w:rsid w:val="002D41DB"/>
    <w:rsid w:val="002E3F1F"/>
    <w:rsid w:val="002E49E9"/>
    <w:rsid w:val="002E4B34"/>
    <w:rsid w:val="002E5E27"/>
    <w:rsid w:val="002F0576"/>
    <w:rsid w:val="002F2F0C"/>
    <w:rsid w:val="002F63A9"/>
    <w:rsid w:val="00303F0B"/>
    <w:rsid w:val="00307163"/>
    <w:rsid w:val="00307A4E"/>
    <w:rsid w:val="00311114"/>
    <w:rsid w:val="003123F1"/>
    <w:rsid w:val="0031277D"/>
    <w:rsid w:val="003162DE"/>
    <w:rsid w:val="003163AF"/>
    <w:rsid w:val="00320142"/>
    <w:rsid w:val="00321255"/>
    <w:rsid w:val="0032187F"/>
    <w:rsid w:val="003236B6"/>
    <w:rsid w:val="00324D0A"/>
    <w:rsid w:val="00325397"/>
    <w:rsid w:val="00333A8A"/>
    <w:rsid w:val="00336BCA"/>
    <w:rsid w:val="00340EE5"/>
    <w:rsid w:val="00342651"/>
    <w:rsid w:val="003451AF"/>
    <w:rsid w:val="003452F5"/>
    <w:rsid w:val="00345AB7"/>
    <w:rsid w:val="00347F61"/>
    <w:rsid w:val="0035365F"/>
    <w:rsid w:val="0035656F"/>
    <w:rsid w:val="00360252"/>
    <w:rsid w:val="003611E2"/>
    <w:rsid w:val="00364BB6"/>
    <w:rsid w:val="00365B0F"/>
    <w:rsid w:val="0036735F"/>
    <w:rsid w:val="00367F55"/>
    <w:rsid w:val="003727AD"/>
    <w:rsid w:val="00373275"/>
    <w:rsid w:val="00376747"/>
    <w:rsid w:val="00377E2C"/>
    <w:rsid w:val="00382873"/>
    <w:rsid w:val="00384A91"/>
    <w:rsid w:val="0038558D"/>
    <w:rsid w:val="00390A2B"/>
    <w:rsid w:val="00390AF9"/>
    <w:rsid w:val="00392F3E"/>
    <w:rsid w:val="003949BD"/>
    <w:rsid w:val="0039606E"/>
    <w:rsid w:val="0039622B"/>
    <w:rsid w:val="003A133B"/>
    <w:rsid w:val="003A20D7"/>
    <w:rsid w:val="003A631D"/>
    <w:rsid w:val="003A70C3"/>
    <w:rsid w:val="003B0842"/>
    <w:rsid w:val="003B2478"/>
    <w:rsid w:val="003B3FE8"/>
    <w:rsid w:val="003B429B"/>
    <w:rsid w:val="003B4F76"/>
    <w:rsid w:val="003C1366"/>
    <w:rsid w:val="003D428B"/>
    <w:rsid w:val="003D44C6"/>
    <w:rsid w:val="003D59CE"/>
    <w:rsid w:val="003E52D3"/>
    <w:rsid w:val="003E6989"/>
    <w:rsid w:val="003E6AED"/>
    <w:rsid w:val="003F3E0F"/>
    <w:rsid w:val="00415FD9"/>
    <w:rsid w:val="00417C8B"/>
    <w:rsid w:val="00421D07"/>
    <w:rsid w:val="004271D2"/>
    <w:rsid w:val="00433595"/>
    <w:rsid w:val="00435FD4"/>
    <w:rsid w:val="00440542"/>
    <w:rsid w:val="00443A52"/>
    <w:rsid w:val="00445A57"/>
    <w:rsid w:val="00445C69"/>
    <w:rsid w:val="0045125B"/>
    <w:rsid w:val="00451E9F"/>
    <w:rsid w:val="00453770"/>
    <w:rsid w:val="00455A85"/>
    <w:rsid w:val="0045667E"/>
    <w:rsid w:val="00457FFD"/>
    <w:rsid w:val="0046364C"/>
    <w:rsid w:val="004653C4"/>
    <w:rsid w:val="004657C9"/>
    <w:rsid w:val="00471025"/>
    <w:rsid w:val="0047236C"/>
    <w:rsid w:val="004733A7"/>
    <w:rsid w:val="0047443A"/>
    <w:rsid w:val="004746E5"/>
    <w:rsid w:val="00477041"/>
    <w:rsid w:val="00477CB9"/>
    <w:rsid w:val="0048100E"/>
    <w:rsid w:val="004863AF"/>
    <w:rsid w:val="00486D7B"/>
    <w:rsid w:val="00490C90"/>
    <w:rsid w:val="004950D8"/>
    <w:rsid w:val="0049655C"/>
    <w:rsid w:val="004A22F7"/>
    <w:rsid w:val="004A27BC"/>
    <w:rsid w:val="004A3302"/>
    <w:rsid w:val="004A41B5"/>
    <w:rsid w:val="004A4561"/>
    <w:rsid w:val="004A53E6"/>
    <w:rsid w:val="004A797D"/>
    <w:rsid w:val="004B34CD"/>
    <w:rsid w:val="004B371A"/>
    <w:rsid w:val="004B3D39"/>
    <w:rsid w:val="004B5799"/>
    <w:rsid w:val="004B75CC"/>
    <w:rsid w:val="004C1B22"/>
    <w:rsid w:val="004C6C68"/>
    <w:rsid w:val="004D7CC0"/>
    <w:rsid w:val="004E6B1F"/>
    <w:rsid w:val="004F0362"/>
    <w:rsid w:val="004F316E"/>
    <w:rsid w:val="004F6774"/>
    <w:rsid w:val="005004FE"/>
    <w:rsid w:val="0050297D"/>
    <w:rsid w:val="005036E6"/>
    <w:rsid w:val="00503A9F"/>
    <w:rsid w:val="0050428B"/>
    <w:rsid w:val="00505550"/>
    <w:rsid w:val="00506224"/>
    <w:rsid w:val="00506B47"/>
    <w:rsid w:val="00512AFA"/>
    <w:rsid w:val="00513687"/>
    <w:rsid w:val="005140F2"/>
    <w:rsid w:val="0052313C"/>
    <w:rsid w:val="005250BA"/>
    <w:rsid w:val="00525E67"/>
    <w:rsid w:val="00531D4A"/>
    <w:rsid w:val="0053481D"/>
    <w:rsid w:val="005379CC"/>
    <w:rsid w:val="00544141"/>
    <w:rsid w:val="00546830"/>
    <w:rsid w:val="005475E4"/>
    <w:rsid w:val="005523E6"/>
    <w:rsid w:val="005531EA"/>
    <w:rsid w:val="005611A8"/>
    <w:rsid w:val="00564889"/>
    <w:rsid w:val="005655E5"/>
    <w:rsid w:val="0056724A"/>
    <w:rsid w:val="005721C3"/>
    <w:rsid w:val="00572D26"/>
    <w:rsid w:val="0057749C"/>
    <w:rsid w:val="00580D36"/>
    <w:rsid w:val="00581270"/>
    <w:rsid w:val="005A273A"/>
    <w:rsid w:val="005B0362"/>
    <w:rsid w:val="005B309F"/>
    <w:rsid w:val="005C3123"/>
    <w:rsid w:val="005D0B9B"/>
    <w:rsid w:val="005D7ADE"/>
    <w:rsid w:val="005E1104"/>
    <w:rsid w:val="005F0D10"/>
    <w:rsid w:val="005F1C54"/>
    <w:rsid w:val="005F1F5B"/>
    <w:rsid w:val="005F6878"/>
    <w:rsid w:val="00601774"/>
    <w:rsid w:val="006046E6"/>
    <w:rsid w:val="006065C3"/>
    <w:rsid w:val="006071C1"/>
    <w:rsid w:val="006075C7"/>
    <w:rsid w:val="00612F9C"/>
    <w:rsid w:val="00614EAF"/>
    <w:rsid w:val="00617260"/>
    <w:rsid w:val="00617620"/>
    <w:rsid w:val="00623701"/>
    <w:rsid w:val="006331E6"/>
    <w:rsid w:val="00640F36"/>
    <w:rsid w:val="00643089"/>
    <w:rsid w:val="006437BD"/>
    <w:rsid w:val="006473DC"/>
    <w:rsid w:val="00660169"/>
    <w:rsid w:val="006614FF"/>
    <w:rsid w:val="0066226B"/>
    <w:rsid w:val="006651E0"/>
    <w:rsid w:val="006734C5"/>
    <w:rsid w:val="00675B17"/>
    <w:rsid w:val="006770C0"/>
    <w:rsid w:val="00680863"/>
    <w:rsid w:val="00683FE4"/>
    <w:rsid w:val="0069429B"/>
    <w:rsid w:val="006A31B6"/>
    <w:rsid w:val="006A609D"/>
    <w:rsid w:val="006B43A2"/>
    <w:rsid w:val="006B5590"/>
    <w:rsid w:val="006C02EA"/>
    <w:rsid w:val="006C0A02"/>
    <w:rsid w:val="006C0E7E"/>
    <w:rsid w:val="006C112E"/>
    <w:rsid w:val="006C2CDB"/>
    <w:rsid w:val="006C6501"/>
    <w:rsid w:val="006C6B4F"/>
    <w:rsid w:val="006D3860"/>
    <w:rsid w:val="006D5623"/>
    <w:rsid w:val="006E51C1"/>
    <w:rsid w:val="006E6FFE"/>
    <w:rsid w:val="006E7409"/>
    <w:rsid w:val="006F1664"/>
    <w:rsid w:val="006F17FA"/>
    <w:rsid w:val="006F4F51"/>
    <w:rsid w:val="00702D0B"/>
    <w:rsid w:val="00704CEF"/>
    <w:rsid w:val="00704DBA"/>
    <w:rsid w:val="00707921"/>
    <w:rsid w:val="0071192B"/>
    <w:rsid w:val="0071192C"/>
    <w:rsid w:val="00711A8A"/>
    <w:rsid w:val="00714276"/>
    <w:rsid w:val="00715243"/>
    <w:rsid w:val="007169BA"/>
    <w:rsid w:val="007218AA"/>
    <w:rsid w:val="007249B3"/>
    <w:rsid w:val="0072579F"/>
    <w:rsid w:val="00725D13"/>
    <w:rsid w:val="00731112"/>
    <w:rsid w:val="00732937"/>
    <w:rsid w:val="007335C4"/>
    <w:rsid w:val="0073410B"/>
    <w:rsid w:val="0073622C"/>
    <w:rsid w:val="007509EF"/>
    <w:rsid w:val="007531D2"/>
    <w:rsid w:val="00753931"/>
    <w:rsid w:val="00753BB7"/>
    <w:rsid w:val="00755E95"/>
    <w:rsid w:val="007560B1"/>
    <w:rsid w:val="00757353"/>
    <w:rsid w:val="00757874"/>
    <w:rsid w:val="00761312"/>
    <w:rsid w:val="00767617"/>
    <w:rsid w:val="00775510"/>
    <w:rsid w:val="00775CFA"/>
    <w:rsid w:val="007775D8"/>
    <w:rsid w:val="007822FB"/>
    <w:rsid w:val="00782692"/>
    <w:rsid w:val="00785DF3"/>
    <w:rsid w:val="00785FB6"/>
    <w:rsid w:val="007921C2"/>
    <w:rsid w:val="0079478E"/>
    <w:rsid w:val="00796A83"/>
    <w:rsid w:val="007A0B22"/>
    <w:rsid w:val="007A16B6"/>
    <w:rsid w:val="007B24C8"/>
    <w:rsid w:val="007B3231"/>
    <w:rsid w:val="007B42A9"/>
    <w:rsid w:val="007B484C"/>
    <w:rsid w:val="007B6476"/>
    <w:rsid w:val="007B6FEC"/>
    <w:rsid w:val="007C05BB"/>
    <w:rsid w:val="007C1D07"/>
    <w:rsid w:val="007C3EDF"/>
    <w:rsid w:val="007C4514"/>
    <w:rsid w:val="007C786E"/>
    <w:rsid w:val="007C7DF8"/>
    <w:rsid w:val="007D121D"/>
    <w:rsid w:val="007D69AF"/>
    <w:rsid w:val="007D7EED"/>
    <w:rsid w:val="007E259A"/>
    <w:rsid w:val="007E31A5"/>
    <w:rsid w:val="007E41F4"/>
    <w:rsid w:val="007E667E"/>
    <w:rsid w:val="007F1CBB"/>
    <w:rsid w:val="007F2F4C"/>
    <w:rsid w:val="007F56D5"/>
    <w:rsid w:val="007F6DB2"/>
    <w:rsid w:val="0080150E"/>
    <w:rsid w:val="00803812"/>
    <w:rsid w:val="008043E1"/>
    <w:rsid w:val="00805D39"/>
    <w:rsid w:val="00811E9B"/>
    <w:rsid w:val="00812B74"/>
    <w:rsid w:val="00812F80"/>
    <w:rsid w:val="00813132"/>
    <w:rsid w:val="00813968"/>
    <w:rsid w:val="00813CD5"/>
    <w:rsid w:val="00813E3B"/>
    <w:rsid w:val="00815C72"/>
    <w:rsid w:val="00817F5A"/>
    <w:rsid w:val="00820428"/>
    <w:rsid w:val="008253AD"/>
    <w:rsid w:val="00825D78"/>
    <w:rsid w:val="0083051E"/>
    <w:rsid w:val="00835447"/>
    <w:rsid w:val="008358EC"/>
    <w:rsid w:val="008365F2"/>
    <w:rsid w:val="00842515"/>
    <w:rsid w:val="0084577E"/>
    <w:rsid w:val="00846AA7"/>
    <w:rsid w:val="00846E05"/>
    <w:rsid w:val="00847057"/>
    <w:rsid w:val="00852C59"/>
    <w:rsid w:val="00853AF8"/>
    <w:rsid w:val="0085532B"/>
    <w:rsid w:val="00857E85"/>
    <w:rsid w:val="008608F1"/>
    <w:rsid w:val="00862FF4"/>
    <w:rsid w:val="008659E0"/>
    <w:rsid w:val="00866BF6"/>
    <w:rsid w:val="00870417"/>
    <w:rsid w:val="008715A6"/>
    <w:rsid w:val="00873057"/>
    <w:rsid w:val="00873148"/>
    <w:rsid w:val="0088090E"/>
    <w:rsid w:val="00890011"/>
    <w:rsid w:val="008901CE"/>
    <w:rsid w:val="0089079C"/>
    <w:rsid w:val="0089168B"/>
    <w:rsid w:val="008940E4"/>
    <w:rsid w:val="00895AB1"/>
    <w:rsid w:val="008A0D05"/>
    <w:rsid w:val="008A1670"/>
    <w:rsid w:val="008A2009"/>
    <w:rsid w:val="008A29B8"/>
    <w:rsid w:val="008A3CB4"/>
    <w:rsid w:val="008A5EAD"/>
    <w:rsid w:val="008B4F25"/>
    <w:rsid w:val="008B5B47"/>
    <w:rsid w:val="008B7EBF"/>
    <w:rsid w:val="008C176B"/>
    <w:rsid w:val="008C2EFA"/>
    <w:rsid w:val="008C3FA3"/>
    <w:rsid w:val="008D11DE"/>
    <w:rsid w:val="008D1426"/>
    <w:rsid w:val="008D3C77"/>
    <w:rsid w:val="008D50B0"/>
    <w:rsid w:val="008E3527"/>
    <w:rsid w:val="008E5956"/>
    <w:rsid w:val="008E769D"/>
    <w:rsid w:val="008E7D80"/>
    <w:rsid w:val="008F0FDC"/>
    <w:rsid w:val="008F50F5"/>
    <w:rsid w:val="008F774A"/>
    <w:rsid w:val="009069AC"/>
    <w:rsid w:val="00910043"/>
    <w:rsid w:val="0091415B"/>
    <w:rsid w:val="00914765"/>
    <w:rsid w:val="00916B6C"/>
    <w:rsid w:val="009249D5"/>
    <w:rsid w:val="00925307"/>
    <w:rsid w:val="00927CCB"/>
    <w:rsid w:val="00931488"/>
    <w:rsid w:val="00931B6C"/>
    <w:rsid w:val="009338DA"/>
    <w:rsid w:val="00933A40"/>
    <w:rsid w:val="00933B51"/>
    <w:rsid w:val="009472B5"/>
    <w:rsid w:val="00947396"/>
    <w:rsid w:val="00951444"/>
    <w:rsid w:val="00951489"/>
    <w:rsid w:val="009543A6"/>
    <w:rsid w:val="00956F2F"/>
    <w:rsid w:val="00960201"/>
    <w:rsid w:val="00960E40"/>
    <w:rsid w:val="00964302"/>
    <w:rsid w:val="009647C2"/>
    <w:rsid w:val="00972D08"/>
    <w:rsid w:val="00973516"/>
    <w:rsid w:val="0097631D"/>
    <w:rsid w:val="009802D2"/>
    <w:rsid w:val="00987839"/>
    <w:rsid w:val="00987DB8"/>
    <w:rsid w:val="00990F79"/>
    <w:rsid w:val="00991770"/>
    <w:rsid w:val="009945D6"/>
    <w:rsid w:val="009A327D"/>
    <w:rsid w:val="009A5F40"/>
    <w:rsid w:val="009B15D6"/>
    <w:rsid w:val="009B2F33"/>
    <w:rsid w:val="009B2F76"/>
    <w:rsid w:val="009C0E7E"/>
    <w:rsid w:val="009C2554"/>
    <w:rsid w:val="009C4EA6"/>
    <w:rsid w:val="009D306E"/>
    <w:rsid w:val="009D646C"/>
    <w:rsid w:val="009E0CCF"/>
    <w:rsid w:val="009E564D"/>
    <w:rsid w:val="009E6E32"/>
    <w:rsid w:val="009F2BA6"/>
    <w:rsid w:val="009F600C"/>
    <w:rsid w:val="009F67AF"/>
    <w:rsid w:val="00A00CCB"/>
    <w:rsid w:val="00A0338C"/>
    <w:rsid w:val="00A103CC"/>
    <w:rsid w:val="00A12102"/>
    <w:rsid w:val="00A155F8"/>
    <w:rsid w:val="00A15918"/>
    <w:rsid w:val="00A200DF"/>
    <w:rsid w:val="00A238CD"/>
    <w:rsid w:val="00A27050"/>
    <w:rsid w:val="00A276B3"/>
    <w:rsid w:val="00A27F0A"/>
    <w:rsid w:val="00A300FF"/>
    <w:rsid w:val="00A302E7"/>
    <w:rsid w:val="00A3156B"/>
    <w:rsid w:val="00A34BE2"/>
    <w:rsid w:val="00A408DF"/>
    <w:rsid w:val="00A46C27"/>
    <w:rsid w:val="00A47E96"/>
    <w:rsid w:val="00A559F7"/>
    <w:rsid w:val="00A55D61"/>
    <w:rsid w:val="00A57538"/>
    <w:rsid w:val="00A6760D"/>
    <w:rsid w:val="00A76237"/>
    <w:rsid w:val="00A76491"/>
    <w:rsid w:val="00A86FF4"/>
    <w:rsid w:val="00A93DAC"/>
    <w:rsid w:val="00A96CB4"/>
    <w:rsid w:val="00AA6FEF"/>
    <w:rsid w:val="00AB18F7"/>
    <w:rsid w:val="00AB4682"/>
    <w:rsid w:val="00AC13FC"/>
    <w:rsid w:val="00AC6B3D"/>
    <w:rsid w:val="00AD7432"/>
    <w:rsid w:val="00AE4003"/>
    <w:rsid w:val="00AE75EC"/>
    <w:rsid w:val="00AF3BC4"/>
    <w:rsid w:val="00AF41C9"/>
    <w:rsid w:val="00AF4C9B"/>
    <w:rsid w:val="00AF6CEC"/>
    <w:rsid w:val="00B0261A"/>
    <w:rsid w:val="00B04D6C"/>
    <w:rsid w:val="00B0616E"/>
    <w:rsid w:val="00B11049"/>
    <w:rsid w:val="00B112C2"/>
    <w:rsid w:val="00B12473"/>
    <w:rsid w:val="00B20182"/>
    <w:rsid w:val="00B214F3"/>
    <w:rsid w:val="00B263D7"/>
    <w:rsid w:val="00B27CBA"/>
    <w:rsid w:val="00B32783"/>
    <w:rsid w:val="00B367CB"/>
    <w:rsid w:val="00B37357"/>
    <w:rsid w:val="00B37C39"/>
    <w:rsid w:val="00B45D71"/>
    <w:rsid w:val="00B465F8"/>
    <w:rsid w:val="00B50960"/>
    <w:rsid w:val="00B536C9"/>
    <w:rsid w:val="00B53EAF"/>
    <w:rsid w:val="00B54EFE"/>
    <w:rsid w:val="00B55B0C"/>
    <w:rsid w:val="00B63515"/>
    <w:rsid w:val="00B64A83"/>
    <w:rsid w:val="00B65A20"/>
    <w:rsid w:val="00B87201"/>
    <w:rsid w:val="00B87AC1"/>
    <w:rsid w:val="00B87FF9"/>
    <w:rsid w:val="00B90926"/>
    <w:rsid w:val="00B9370F"/>
    <w:rsid w:val="00BA4C3B"/>
    <w:rsid w:val="00BA4FBA"/>
    <w:rsid w:val="00BA6937"/>
    <w:rsid w:val="00BB1388"/>
    <w:rsid w:val="00BB494C"/>
    <w:rsid w:val="00BB6654"/>
    <w:rsid w:val="00BC084B"/>
    <w:rsid w:val="00BC6666"/>
    <w:rsid w:val="00BC710A"/>
    <w:rsid w:val="00BD0544"/>
    <w:rsid w:val="00BD5342"/>
    <w:rsid w:val="00BE2840"/>
    <w:rsid w:val="00BE2CB7"/>
    <w:rsid w:val="00BE6A78"/>
    <w:rsid w:val="00BF1082"/>
    <w:rsid w:val="00BF238A"/>
    <w:rsid w:val="00BF59D0"/>
    <w:rsid w:val="00BF6280"/>
    <w:rsid w:val="00BF766A"/>
    <w:rsid w:val="00C1022F"/>
    <w:rsid w:val="00C11684"/>
    <w:rsid w:val="00C11750"/>
    <w:rsid w:val="00C11849"/>
    <w:rsid w:val="00C14F4F"/>
    <w:rsid w:val="00C1533E"/>
    <w:rsid w:val="00C17054"/>
    <w:rsid w:val="00C22B1F"/>
    <w:rsid w:val="00C23F4A"/>
    <w:rsid w:val="00C2678D"/>
    <w:rsid w:val="00C3098F"/>
    <w:rsid w:val="00C34756"/>
    <w:rsid w:val="00C36C1D"/>
    <w:rsid w:val="00C44580"/>
    <w:rsid w:val="00C4490E"/>
    <w:rsid w:val="00C54208"/>
    <w:rsid w:val="00C55BA9"/>
    <w:rsid w:val="00C620E2"/>
    <w:rsid w:val="00C74420"/>
    <w:rsid w:val="00C77BF6"/>
    <w:rsid w:val="00C825B1"/>
    <w:rsid w:val="00C84225"/>
    <w:rsid w:val="00C845DE"/>
    <w:rsid w:val="00C857B7"/>
    <w:rsid w:val="00C85E5D"/>
    <w:rsid w:val="00C86A90"/>
    <w:rsid w:val="00C9161F"/>
    <w:rsid w:val="00C919A6"/>
    <w:rsid w:val="00C937F9"/>
    <w:rsid w:val="00C9542A"/>
    <w:rsid w:val="00CA42F9"/>
    <w:rsid w:val="00CB2B3F"/>
    <w:rsid w:val="00CB4889"/>
    <w:rsid w:val="00CB51A2"/>
    <w:rsid w:val="00CB6DDE"/>
    <w:rsid w:val="00CC12D5"/>
    <w:rsid w:val="00CC6412"/>
    <w:rsid w:val="00CC6B09"/>
    <w:rsid w:val="00CC6B22"/>
    <w:rsid w:val="00CC6CEB"/>
    <w:rsid w:val="00CC7126"/>
    <w:rsid w:val="00CD1BFC"/>
    <w:rsid w:val="00CD252E"/>
    <w:rsid w:val="00CD258E"/>
    <w:rsid w:val="00CD5A44"/>
    <w:rsid w:val="00CD69E8"/>
    <w:rsid w:val="00CE6C3C"/>
    <w:rsid w:val="00CE71D9"/>
    <w:rsid w:val="00CF0700"/>
    <w:rsid w:val="00CF19AD"/>
    <w:rsid w:val="00CF1CF5"/>
    <w:rsid w:val="00D04E06"/>
    <w:rsid w:val="00D06020"/>
    <w:rsid w:val="00D11A15"/>
    <w:rsid w:val="00D13396"/>
    <w:rsid w:val="00D16D36"/>
    <w:rsid w:val="00D24020"/>
    <w:rsid w:val="00D30FE2"/>
    <w:rsid w:val="00D31D2E"/>
    <w:rsid w:val="00D331F0"/>
    <w:rsid w:val="00D351A1"/>
    <w:rsid w:val="00D35361"/>
    <w:rsid w:val="00D36A9A"/>
    <w:rsid w:val="00D37822"/>
    <w:rsid w:val="00D402ED"/>
    <w:rsid w:val="00D46E25"/>
    <w:rsid w:val="00D51F27"/>
    <w:rsid w:val="00D52650"/>
    <w:rsid w:val="00D57D18"/>
    <w:rsid w:val="00D6088D"/>
    <w:rsid w:val="00D6146C"/>
    <w:rsid w:val="00D61C56"/>
    <w:rsid w:val="00D6230D"/>
    <w:rsid w:val="00D63C49"/>
    <w:rsid w:val="00D64B44"/>
    <w:rsid w:val="00D64B94"/>
    <w:rsid w:val="00D660AB"/>
    <w:rsid w:val="00D673C1"/>
    <w:rsid w:val="00D7124D"/>
    <w:rsid w:val="00D71D19"/>
    <w:rsid w:val="00D76C9B"/>
    <w:rsid w:val="00D77595"/>
    <w:rsid w:val="00D80840"/>
    <w:rsid w:val="00D81F1F"/>
    <w:rsid w:val="00D837BE"/>
    <w:rsid w:val="00D8441D"/>
    <w:rsid w:val="00D8703B"/>
    <w:rsid w:val="00D87C81"/>
    <w:rsid w:val="00D911DC"/>
    <w:rsid w:val="00D92FA1"/>
    <w:rsid w:val="00DA0027"/>
    <w:rsid w:val="00DA0444"/>
    <w:rsid w:val="00DA4255"/>
    <w:rsid w:val="00DB3B88"/>
    <w:rsid w:val="00DB73E9"/>
    <w:rsid w:val="00DC0432"/>
    <w:rsid w:val="00DC12BE"/>
    <w:rsid w:val="00DC28D9"/>
    <w:rsid w:val="00DC5A0F"/>
    <w:rsid w:val="00DC69E5"/>
    <w:rsid w:val="00DC6A88"/>
    <w:rsid w:val="00DC6E33"/>
    <w:rsid w:val="00DD1627"/>
    <w:rsid w:val="00DD7D8C"/>
    <w:rsid w:val="00DE13D0"/>
    <w:rsid w:val="00DE4653"/>
    <w:rsid w:val="00DE4A7A"/>
    <w:rsid w:val="00DE52E6"/>
    <w:rsid w:val="00DE7048"/>
    <w:rsid w:val="00DF6295"/>
    <w:rsid w:val="00DF6787"/>
    <w:rsid w:val="00E0296B"/>
    <w:rsid w:val="00E030E4"/>
    <w:rsid w:val="00E04B00"/>
    <w:rsid w:val="00E2420E"/>
    <w:rsid w:val="00E34810"/>
    <w:rsid w:val="00E3514C"/>
    <w:rsid w:val="00E35FAA"/>
    <w:rsid w:val="00E3655F"/>
    <w:rsid w:val="00E44825"/>
    <w:rsid w:val="00E46E3A"/>
    <w:rsid w:val="00E47979"/>
    <w:rsid w:val="00E52993"/>
    <w:rsid w:val="00E530AA"/>
    <w:rsid w:val="00E546C3"/>
    <w:rsid w:val="00E567D3"/>
    <w:rsid w:val="00E575F4"/>
    <w:rsid w:val="00E62568"/>
    <w:rsid w:val="00E64BC8"/>
    <w:rsid w:val="00E667B9"/>
    <w:rsid w:val="00E7159F"/>
    <w:rsid w:val="00E7440A"/>
    <w:rsid w:val="00E77ED0"/>
    <w:rsid w:val="00E81482"/>
    <w:rsid w:val="00E86116"/>
    <w:rsid w:val="00E864FA"/>
    <w:rsid w:val="00E874ED"/>
    <w:rsid w:val="00E876B7"/>
    <w:rsid w:val="00E87703"/>
    <w:rsid w:val="00E94188"/>
    <w:rsid w:val="00E96565"/>
    <w:rsid w:val="00E96DD1"/>
    <w:rsid w:val="00EA0AA8"/>
    <w:rsid w:val="00EA1E14"/>
    <w:rsid w:val="00EA2603"/>
    <w:rsid w:val="00EA4961"/>
    <w:rsid w:val="00EA58D6"/>
    <w:rsid w:val="00EA6AE0"/>
    <w:rsid w:val="00EB1691"/>
    <w:rsid w:val="00EB416A"/>
    <w:rsid w:val="00EB5680"/>
    <w:rsid w:val="00EB6C44"/>
    <w:rsid w:val="00EC545E"/>
    <w:rsid w:val="00EC6D0C"/>
    <w:rsid w:val="00ED4E87"/>
    <w:rsid w:val="00ED58EA"/>
    <w:rsid w:val="00EE4279"/>
    <w:rsid w:val="00EE51BA"/>
    <w:rsid w:val="00EE5C70"/>
    <w:rsid w:val="00EF74E6"/>
    <w:rsid w:val="00EF7539"/>
    <w:rsid w:val="00F01909"/>
    <w:rsid w:val="00F03AEB"/>
    <w:rsid w:val="00F051C4"/>
    <w:rsid w:val="00F05449"/>
    <w:rsid w:val="00F1059D"/>
    <w:rsid w:val="00F11859"/>
    <w:rsid w:val="00F14718"/>
    <w:rsid w:val="00F14790"/>
    <w:rsid w:val="00F25020"/>
    <w:rsid w:val="00F30994"/>
    <w:rsid w:val="00F36A62"/>
    <w:rsid w:val="00F4068F"/>
    <w:rsid w:val="00F4152B"/>
    <w:rsid w:val="00F45428"/>
    <w:rsid w:val="00F45B9F"/>
    <w:rsid w:val="00F52A21"/>
    <w:rsid w:val="00F56DF8"/>
    <w:rsid w:val="00F61F08"/>
    <w:rsid w:val="00F62F12"/>
    <w:rsid w:val="00F62F37"/>
    <w:rsid w:val="00F62F8E"/>
    <w:rsid w:val="00F6391B"/>
    <w:rsid w:val="00F63C6D"/>
    <w:rsid w:val="00F71440"/>
    <w:rsid w:val="00F71FFE"/>
    <w:rsid w:val="00F77C1F"/>
    <w:rsid w:val="00F813A5"/>
    <w:rsid w:val="00F821F1"/>
    <w:rsid w:val="00F8326E"/>
    <w:rsid w:val="00F84B8B"/>
    <w:rsid w:val="00F873EE"/>
    <w:rsid w:val="00F949ED"/>
    <w:rsid w:val="00F951BC"/>
    <w:rsid w:val="00F95ABB"/>
    <w:rsid w:val="00F96A43"/>
    <w:rsid w:val="00FA1B5B"/>
    <w:rsid w:val="00FA2E36"/>
    <w:rsid w:val="00FA30A8"/>
    <w:rsid w:val="00FA5A1B"/>
    <w:rsid w:val="00FA6264"/>
    <w:rsid w:val="00FA6F3F"/>
    <w:rsid w:val="00FB0004"/>
    <w:rsid w:val="00FB0317"/>
    <w:rsid w:val="00FB4FC9"/>
    <w:rsid w:val="00FC1402"/>
    <w:rsid w:val="00FC1523"/>
    <w:rsid w:val="00FC2C9A"/>
    <w:rsid w:val="00FC724A"/>
    <w:rsid w:val="00FD00A1"/>
    <w:rsid w:val="00FD0A62"/>
    <w:rsid w:val="00FD6901"/>
    <w:rsid w:val="00FD6AD5"/>
    <w:rsid w:val="00FD7328"/>
    <w:rsid w:val="00FD771C"/>
    <w:rsid w:val="00FD7CBD"/>
    <w:rsid w:val="00FE20F0"/>
    <w:rsid w:val="00FE69AF"/>
    <w:rsid w:val="00FF4E84"/>
    <w:rsid w:val="00FF6739"/>
    <w:rsid w:val="00FF7BA1"/>
    <w:rsid w:val="0EED0C1C"/>
    <w:rsid w:val="6DCFD9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4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adjustRightInd w:val="0"/>
      <w:spacing w:line="312" w:lineRule="atLeast"/>
      <w:ind w:firstLine="420"/>
      <w:textAlignment w:val="baseline"/>
    </w:pPr>
    <w:rPr>
      <w:rFonts w:eastAsia="黑体"/>
      <w:kern w:val="0"/>
      <w:sz w:val="24"/>
      <w:szCs w:val="20"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ody Text Indent"/>
    <w:basedOn w:val="1"/>
    <w:qFormat/>
    <w:uiPriority w:val="0"/>
    <w:pPr>
      <w:snapToGrid w:val="0"/>
      <w:spacing w:line="440" w:lineRule="exact"/>
      <w:ind w:firstLine="840" w:firstLineChars="300"/>
    </w:pPr>
    <w:rPr>
      <w:rFonts w:ascii="宋体" w:hAnsi="宋体"/>
      <w:color w:val="000000"/>
      <w:sz w:val="28"/>
    </w:r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Date"/>
    <w:basedOn w:val="1"/>
    <w:next w:val="1"/>
    <w:qFormat/>
    <w:uiPriority w:val="0"/>
    <w:pPr>
      <w:ind w:left="100" w:leftChars="2500"/>
    </w:pPr>
    <w:rPr>
      <w:rFonts w:ascii="宋体"/>
      <w:szCs w:val="20"/>
    </w:rPr>
  </w:style>
  <w:style w:type="paragraph" w:styleId="10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14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qFormat/>
    <w:uiPriority w:val="0"/>
    <w:rPr>
      <w:b/>
      <w:bCs/>
    </w:rPr>
  </w:style>
  <w:style w:type="paragraph" w:customStyle="1" w:styleId="19">
    <w:name w:val="标题大一"/>
    <w:basedOn w:val="1"/>
    <w:qFormat/>
    <w:uiPriority w:val="0"/>
    <w:pPr>
      <w:spacing w:line="300" w:lineRule="auto"/>
      <w:ind w:firstLine="200" w:firstLineChars="200"/>
    </w:pPr>
    <w:rPr>
      <w:b/>
      <w:bCs/>
      <w:sz w:val="24"/>
      <w:szCs w:val="20"/>
    </w:rPr>
  </w:style>
  <w:style w:type="paragraph" w:customStyle="1" w:styleId="20">
    <w:name w:val="条目"/>
    <w:basedOn w:val="1"/>
    <w:qFormat/>
    <w:uiPriority w:val="0"/>
    <w:pPr>
      <w:spacing w:line="360" w:lineRule="auto"/>
    </w:pPr>
    <w:rPr>
      <w:szCs w:val="20"/>
    </w:rPr>
  </w:style>
  <w:style w:type="paragraph" w:customStyle="1" w:styleId="21">
    <w:name w:val="图"/>
    <w:basedOn w:val="1"/>
    <w:qFormat/>
    <w:uiPriority w:val="0"/>
    <w:pPr>
      <w:topLinePunct/>
      <w:spacing w:before="60" w:beforeLines="60" w:after="30" w:afterLines="30" w:line="290" w:lineRule="atLeast"/>
      <w:jc w:val="center"/>
    </w:pPr>
    <w:rPr>
      <w:rFonts w:eastAsia="方正书宋"/>
      <w:kern w:val="0"/>
      <w:sz w:val="20"/>
      <w:szCs w:val="20"/>
    </w:rPr>
  </w:style>
  <w:style w:type="paragraph" w:customStyle="1" w:styleId="22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eastAsia="PMingLiU"/>
      <w:kern w:val="0"/>
      <w:sz w:val="24"/>
      <w:lang w:eastAsia="zh-TW"/>
    </w:rPr>
  </w:style>
  <w:style w:type="character" w:customStyle="1" w:styleId="23">
    <w:name w:val="content1"/>
    <w:qFormat/>
    <w:uiPriority w:val="0"/>
    <w:rPr>
      <w:rFonts w:hint="default" w:ascii="Arial" w:hAnsi="Arial" w:cs="Arial"/>
      <w:sz w:val="21"/>
      <w:szCs w:val="21"/>
    </w:rPr>
  </w:style>
  <w:style w:type="character" w:customStyle="1" w:styleId="24">
    <w:name w:val="标题 Char"/>
    <w:link w:val="14"/>
    <w:qFormat/>
    <w:uiPriority w:val="0"/>
    <w:rPr>
      <w:rFonts w:ascii="Cambria" w:hAnsi="Cambria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503b6ed11f22914e8ec8f04250c072d9/&#24212;&#32856;&#20154;&#21592;&#32972;&#26223;&#35843;&#26597;&#25253;&#21578;.docx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应聘人员背景调查报告.docx.doc</Template>
  <Pages>1</Pages>
  <Words>580</Words>
  <Characters>590</Characters>
  <Lines>6</Lines>
  <Paragraphs>1</Paragraphs>
  <TotalTime>0</TotalTime>
  <ScaleCrop>false</ScaleCrop>
  <LinksUpToDate>false</LinksUpToDate>
  <CharactersWithSpaces>690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2023-08-28T13:31:00Z</dcterms:created>
  <dc:creator>第3题选C丶1427708411</dc:creator>
  <cp:lastModifiedBy>第3题选C丶1427708411</cp:lastModifiedBy>
  <dcterms:modified xsi:type="dcterms:W3CDTF">2023-08-28T13:31:18Z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9595CF391D27463F2031EC641604A315_41</vt:lpwstr>
  </property>
</Properties>
</file>