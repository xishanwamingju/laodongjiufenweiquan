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hint="eastAsia" w:ascii="站酷庆科黄油体" w:hAnsi="站酷庆科黄油体" w:eastAsia="站酷庆科黄油体" w:cs="站酷庆科黄油体"/>
          <w:b w:val="0"/>
          <w:sz w:val="84"/>
          <w:szCs w:val="84"/>
        </w:rPr>
      </w:pPr>
      <w:bookmarkStart w:id="1" w:name="_GoBack"/>
      <w:bookmarkEnd w:id="1"/>
      <w:bookmarkStart w:id="0" w:name="_Toc390347448"/>
      <w:r>
        <w:rPr>
          <w:rFonts w:hint="eastAsia" w:ascii="站酷庆科黄油体" w:hAnsi="站酷庆科黄油体" w:eastAsia="站酷庆科黄油体" w:cs="站酷庆科黄油体"/>
          <w:b w:val="0"/>
          <w:sz w:val="84"/>
          <w:szCs w:val="84"/>
        </w:rPr>
        <w:t>背景调查电话交流记录表</w:t>
      </w:r>
      <w:bookmarkEnd w:id="0"/>
    </w:p>
    <w:p>
      <w:pPr>
        <w:spacing w:beforeAutospacing="0" w:line="400" w:lineRule="exact"/>
        <w:ind w:firstLine="560" w:firstLineChars="20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您好！鉴于[应聘者]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</w:t>
      </w:r>
      <w:r>
        <w:rPr>
          <w:rFonts w:hint="eastAsia" w:ascii="黑体" w:hAnsi="黑体" w:eastAsia="黑体" w:cs="黑体"/>
          <w:sz w:val="28"/>
          <w:szCs w:val="28"/>
        </w:rPr>
        <w:t>已向我公司提交求职申请书，我代表公司人力资源部想向您了解以下情况：</w:t>
      </w:r>
    </w:p>
    <w:tbl>
      <w:tblPr>
        <w:tblStyle w:val="2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4"/>
        <w:gridCol w:w="65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96" w:hRule="atLeast"/>
        </w:trPr>
        <w:tc>
          <w:tcPr>
            <w:tcW w:w="4204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1、请问贵公司名称</w:t>
            </w:r>
          </w:p>
        </w:tc>
        <w:tc>
          <w:tcPr>
            <w:tcW w:w="6596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53" w:hRule="atLeast"/>
        </w:trPr>
        <w:tc>
          <w:tcPr>
            <w:tcW w:w="420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2、请问您的职务、固定电话</w:t>
            </w:r>
          </w:p>
        </w:tc>
        <w:tc>
          <w:tcPr>
            <w:tcW w:w="659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095" w:hRule="atLeast"/>
        </w:trPr>
        <w:tc>
          <w:tcPr>
            <w:tcW w:w="4204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3、请您确认[应聘者]在贵公司的工作时间：</w:t>
            </w:r>
          </w:p>
        </w:tc>
        <w:tc>
          <w:tcPr>
            <w:tcW w:w="6596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从[                     ]至[                   ]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63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4、请问贵公司的规模/网站：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095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5、[应聘者]在贵公司任职期间的职位：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63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6、[应聘者]工作职责的简单描述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095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 xml:space="preserve">7、[应聘者]的最终薪金水平： 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[             ]       元/月</w:t>
            </w:r>
          </w:p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[             ]       元/年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095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8、[应聘者]工作表现哪些您最欣赏，哪些最需要改善？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095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9、请您用三个关键词描述下[应聘者]？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63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10、[应聘者]与同事、上司的关系？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563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11、[应聘者]的离职原因？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627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12、如果满分是100分，您能给[应聘者]打多少分，已得分数原因？缺少分数部分需要改善提高地方有哪些？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  <w:wAfter w:w="0" w:type="dxa"/>
          <w:trHeight w:val="1192" w:hRule="atLeast"/>
        </w:trPr>
        <w:tc>
          <w:tcPr>
            <w:tcW w:w="420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13、非常感谢您与我交流。您是否还有其他情况要补充吗？</w:t>
            </w:r>
          </w:p>
        </w:tc>
        <w:tc>
          <w:tcPr>
            <w:tcW w:w="659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 </w:t>
            </w:r>
          </w:p>
          <w:p>
            <w:pPr>
              <w:snapToGrid w:val="0"/>
              <w:spacing w:line="240" w:lineRule="auto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 </w:t>
            </w:r>
          </w:p>
        </w:tc>
      </w:tr>
    </w:tbl>
    <w:p>
      <w:pPr>
        <w:spacing w:line="400" w:lineRule="exact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记录人：                                              记录日期：</w:t>
      </w:r>
    </w:p>
    <w:sectPr>
      <w:headerReference r:id="rId3" w:type="default"/>
      <w:footerReference r:id="rId5" w:type="default"/>
      <w:headerReference r:id="rId4" w:type="even"/>
      <w:pgSz w:w="11906" w:h="16838"/>
      <w:pgMar w:top="720" w:right="720" w:bottom="720" w:left="720" w:header="851" w:footer="833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站酷庆科黄油体">
    <w:altName w:val="苹方-简"/>
    <w:panose1 w:val="02000803000000020004"/>
    <w:charset w:val="00"/>
    <w:family w:val="auto"/>
    <w:pitch w:val="default"/>
    <w:sig w:usb0="A00002FF" w:usb1="28C1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ind w:right="360"/>
      <w:jc w:val="both"/>
      <w:rPr>
        <w:rFonts w:hint="eastAsia"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ED79E"/>
    <w:rsid w:val="00003FDE"/>
    <w:rsid w:val="00012D13"/>
    <w:rsid w:val="000174E0"/>
    <w:rsid w:val="00026921"/>
    <w:rsid w:val="000309C1"/>
    <w:rsid w:val="00033151"/>
    <w:rsid w:val="00037791"/>
    <w:rsid w:val="00045CA5"/>
    <w:rsid w:val="00051B00"/>
    <w:rsid w:val="00057680"/>
    <w:rsid w:val="00065CE0"/>
    <w:rsid w:val="0006635A"/>
    <w:rsid w:val="00066FE3"/>
    <w:rsid w:val="00075287"/>
    <w:rsid w:val="000802F7"/>
    <w:rsid w:val="000824FC"/>
    <w:rsid w:val="00087587"/>
    <w:rsid w:val="00090796"/>
    <w:rsid w:val="000930D0"/>
    <w:rsid w:val="00094682"/>
    <w:rsid w:val="000A551B"/>
    <w:rsid w:val="000A6BA4"/>
    <w:rsid w:val="000B02C8"/>
    <w:rsid w:val="000B55F7"/>
    <w:rsid w:val="000B63A8"/>
    <w:rsid w:val="000B7083"/>
    <w:rsid w:val="000C1115"/>
    <w:rsid w:val="000C6A64"/>
    <w:rsid w:val="000D22FA"/>
    <w:rsid w:val="000D2394"/>
    <w:rsid w:val="000D40C6"/>
    <w:rsid w:val="000E06E1"/>
    <w:rsid w:val="000F4068"/>
    <w:rsid w:val="000F48D2"/>
    <w:rsid w:val="00103D43"/>
    <w:rsid w:val="001213EC"/>
    <w:rsid w:val="0012494C"/>
    <w:rsid w:val="00132596"/>
    <w:rsid w:val="00135CA8"/>
    <w:rsid w:val="001365A4"/>
    <w:rsid w:val="00142D70"/>
    <w:rsid w:val="0014482F"/>
    <w:rsid w:val="00151A06"/>
    <w:rsid w:val="001531A7"/>
    <w:rsid w:val="001641C2"/>
    <w:rsid w:val="00166390"/>
    <w:rsid w:val="00174C10"/>
    <w:rsid w:val="001774BD"/>
    <w:rsid w:val="00193EF6"/>
    <w:rsid w:val="001961A9"/>
    <w:rsid w:val="0019770A"/>
    <w:rsid w:val="001A140B"/>
    <w:rsid w:val="001A453C"/>
    <w:rsid w:val="001A67E3"/>
    <w:rsid w:val="001A71D5"/>
    <w:rsid w:val="001B1AD5"/>
    <w:rsid w:val="001B4451"/>
    <w:rsid w:val="001B7D3D"/>
    <w:rsid w:val="001C44A9"/>
    <w:rsid w:val="001C660E"/>
    <w:rsid w:val="001C7EAC"/>
    <w:rsid w:val="001D02F6"/>
    <w:rsid w:val="001D5F8F"/>
    <w:rsid w:val="001E2122"/>
    <w:rsid w:val="00201454"/>
    <w:rsid w:val="00205B4C"/>
    <w:rsid w:val="002139DD"/>
    <w:rsid w:val="002175C6"/>
    <w:rsid w:val="002253DE"/>
    <w:rsid w:val="00231E8B"/>
    <w:rsid w:val="00235D6E"/>
    <w:rsid w:val="00247B3F"/>
    <w:rsid w:val="00256839"/>
    <w:rsid w:val="00262216"/>
    <w:rsid w:val="0028013C"/>
    <w:rsid w:val="0028118C"/>
    <w:rsid w:val="00284ACC"/>
    <w:rsid w:val="0029671A"/>
    <w:rsid w:val="002A35AB"/>
    <w:rsid w:val="002A5C04"/>
    <w:rsid w:val="002B18CB"/>
    <w:rsid w:val="002B7541"/>
    <w:rsid w:val="002C3439"/>
    <w:rsid w:val="002C68EF"/>
    <w:rsid w:val="002C70AC"/>
    <w:rsid w:val="002E0FC8"/>
    <w:rsid w:val="002F6162"/>
    <w:rsid w:val="00301B1F"/>
    <w:rsid w:val="0030631C"/>
    <w:rsid w:val="003129BD"/>
    <w:rsid w:val="00314847"/>
    <w:rsid w:val="00323955"/>
    <w:rsid w:val="00326092"/>
    <w:rsid w:val="00332CEA"/>
    <w:rsid w:val="00334820"/>
    <w:rsid w:val="003357C0"/>
    <w:rsid w:val="0035131D"/>
    <w:rsid w:val="00351CDE"/>
    <w:rsid w:val="00362674"/>
    <w:rsid w:val="00371162"/>
    <w:rsid w:val="00377594"/>
    <w:rsid w:val="003A3EA0"/>
    <w:rsid w:val="003B78C0"/>
    <w:rsid w:val="003B7CA3"/>
    <w:rsid w:val="003D23CD"/>
    <w:rsid w:val="003E12F5"/>
    <w:rsid w:val="003E29A1"/>
    <w:rsid w:val="003E42E6"/>
    <w:rsid w:val="003E5629"/>
    <w:rsid w:val="003F4C12"/>
    <w:rsid w:val="003F51AF"/>
    <w:rsid w:val="003F60FC"/>
    <w:rsid w:val="003F7BED"/>
    <w:rsid w:val="004272C3"/>
    <w:rsid w:val="00427EEF"/>
    <w:rsid w:val="0044455C"/>
    <w:rsid w:val="0046339F"/>
    <w:rsid w:val="00465C5A"/>
    <w:rsid w:val="00466B70"/>
    <w:rsid w:val="004772D1"/>
    <w:rsid w:val="00483417"/>
    <w:rsid w:val="004942E4"/>
    <w:rsid w:val="004A2345"/>
    <w:rsid w:val="004A4734"/>
    <w:rsid w:val="004D6ABA"/>
    <w:rsid w:val="004E0987"/>
    <w:rsid w:val="004E1A77"/>
    <w:rsid w:val="004E23E5"/>
    <w:rsid w:val="004F0FA3"/>
    <w:rsid w:val="004F1466"/>
    <w:rsid w:val="00504C09"/>
    <w:rsid w:val="005068A0"/>
    <w:rsid w:val="0051061E"/>
    <w:rsid w:val="00511C29"/>
    <w:rsid w:val="00527645"/>
    <w:rsid w:val="00531CEC"/>
    <w:rsid w:val="00533729"/>
    <w:rsid w:val="005341B1"/>
    <w:rsid w:val="00543E9D"/>
    <w:rsid w:val="00552D0A"/>
    <w:rsid w:val="00553BF4"/>
    <w:rsid w:val="00556BF1"/>
    <w:rsid w:val="00557C1A"/>
    <w:rsid w:val="00580E5A"/>
    <w:rsid w:val="005851F6"/>
    <w:rsid w:val="00596212"/>
    <w:rsid w:val="005A0A9C"/>
    <w:rsid w:val="005A0FA3"/>
    <w:rsid w:val="005A2AD4"/>
    <w:rsid w:val="005A41BA"/>
    <w:rsid w:val="005B2177"/>
    <w:rsid w:val="005B3D68"/>
    <w:rsid w:val="005C2E54"/>
    <w:rsid w:val="005C5DF8"/>
    <w:rsid w:val="005C6D0B"/>
    <w:rsid w:val="005D19C0"/>
    <w:rsid w:val="005D2B9C"/>
    <w:rsid w:val="005D5BB3"/>
    <w:rsid w:val="005E28C9"/>
    <w:rsid w:val="005F2436"/>
    <w:rsid w:val="005F4025"/>
    <w:rsid w:val="00602CD7"/>
    <w:rsid w:val="00604788"/>
    <w:rsid w:val="006132E2"/>
    <w:rsid w:val="0061635C"/>
    <w:rsid w:val="006372CF"/>
    <w:rsid w:val="00640639"/>
    <w:rsid w:val="0064357D"/>
    <w:rsid w:val="00646CA6"/>
    <w:rsid w:val="0065151E"/>
    <w:rsid w:val="00663A9E"/>
    <w:rsid w:val="0067275A"/>
    <w:rsid w:val="00673DD1"/>
    <w:rsid w:val="00686100"/>
    <w:rsid w:val="0068668B"/>
    <w:rsid w:val="00692064"/>
    <w:rsid w:val="00696F62"/>
    <w:rsid w:val="006A2028"/>
    <w:rsid w:val="006A42C7"/>
    <w:rsid w:val="006A74AF"/>
    <w:rsid w:val="006B2F09"/>
    <w:rsid w:val="006C1700"/>
    <w:rsid w:val="006C226E"/>
    <w:rsid w:val="006C3160"/>
    <w:rsid w:val="006D532E"/>
    <w:rsid w:val="006E109C"/>
    <w:rsid w:val="006E3653"/>
    <w:rsid w:val="006E6CCF"/>
    <w:rsid w:val="006F5724"/>
    <w:rsid w:val="007039F3"/>
    <w:rsid w:val="00712F16"/>
    <w:rsid w:val="00716DDD"/>
    <w:rsid w:val="0072046C"/>
    <w:rsid w:val="00721A0A"/>
    <w:rsid w:val="00721A7A"/>
    <w:rsid w:val="0072484A"/>
    <w:rsid w:val="00727BD0"/>
    <w:rsid w:val="00736636"/>
    <w:rsid w:val="00737149"/>
    <w:rsid w:val="007375D6"/>
    <w:rsid w:val="007416EC"/>
    <w:rsid w:val="00741CF7"/>
    <w:rsid w:val="00744BD3"/>
    <w:rsid w:val="007554B2"/>
    <w:rsid w:val="0075782F"/>
    <w:rsid w:val="007626B5"/>
    <w:rsid w:val="00763F19"/>
    <w:rsid w:val="007644DF"/>
    <w:rsid w:val="00770815"/>
    <w:rsid w:val="007758CE"/>
    <w:rsid w:val="00780533"/>
    <w:rsid w:val="00784833"/>
    <w:rsid w:val="00786461"/>
    <w:rsid w:val="007A4A3B"/>
    <w:rsid w:val="007A6012"/>
    <w:rsid w:val="007B362F"/>
    <w:rsid w:val="007C411F"/>
    <w:rsid w:val="007D52DC"/>
    <w:rsid w:val="007E0159"/>
    <w:rsid w:val="007E21DF"/>
    <w:rsid w:val="007E4A8A"/>
    <w:rsid w:val="007E554C"/>
    <w:rsid w:val="007F0853"/>
    <w:rsid w:val="007F414B"/>
    <w:rsid w:val="007F4797"/>
    <w:rsid w:val="007F5DE6"/>
    <w:rsid w:val="007F5DFF"/>
    <w:rsid w:val="00804565"/>
    <w:rsid w:val="00804CD6"/>
    <w:rsid w:val="0081197E"/>
    <w:rsid w:val="0082361D"/>
    <w:rsid w:val="00824064"/>
    <w:rsid w:val="00825C56"/>
    <w:rsid w:val="00833B72"/>
    <w:rsid w:val="0083540A"/>
    <w:rsid w:val="00836463"/>
    <w:rsid w:val="00853C77"/>
    <w:rsid w:val="008640D4"/>
    <w:rsid w:val="008710BA"/>
    <w:rsid w:val="00871FDC"/>
    <w:rsid w:val="00873EB1"/>
    <w:rsid w:val="00874FF2"/>
    <w:rsid w:val="008763A3"/>
    <w:rsid w:val="00880092"/>
    <w:rsid w:val="0088107C"/>
    <w:rsid w:val="00896ED3"/>
    <w:rsid w:val="008C73EC"/>
    <w:rsid w:val="008D0472"/>
    <w:rsid w:val="008D05DB"/>
    <w:rsid w:val="008D3536"/>
    <w:rsid w:val="008D3888"/>
    <w:rsid w:val="008D6F4B"/>
    <w:rsid w:val="008E2BA5"/>
    <w:rsid w:val="008E56E8"/>
    <w:rsid w:val="008E5E2A"/>
    <w:rsid w:val="008E69F0"/>
    <w:rsid w:val="008E72E5"/>
    <w:rsid w:val="008E7510"/>
    <w:rsid w:val="008F5978"/>
    <w:rsid w:val="0091479C"/>
    <w:rsid w:val="00921478"/>
    <w:rsid w:val="0092358C"/>
    <w:rsid w:val="00923CEC"/>
    <w:rsid w:val="0092485A"/>
    <w:rsid w:val="0093168E"/>
    <w:rsid w:val="00933D50"/>
    <w:rsid w:val="00935833"/>
    <w:rsid w:val="00935B34"/>
    <w:rsid w:val="00937B29"/>
    <w:rsid w:val="00941228"/>
    <w:rsid w:val="00950269"/>
    <w:rsid w:val="00956EA2"/>
    <w:rsid w:val="00965164"/>
    <w:rsid w:val="00981991"/>
    <w:rsid w:val="00990FD4"/>
    <w:rsid w:val="009A48D5"/>
    <w:rsid w:val="009A52C5"/>
    <w:rsid w:val="009A66E3"/>
    <w:rsid w:val="009B0FA2"/>
    <w:rsid w:val="009B488B"/>
    <w:rsid w:val="009B5C3D"/>
    <w:rsid w:val="009C324E"/>
    <w:rsid w:val="009D0F31"/>
    <w:rsid w:val="009D0FF1"/>
    <w:rsid w:val="009D68B9"/>
    <w:rsid w:val="009D7C94"/>
    <w:rsid w:val="009D7CDF"/>
    <w:rsid w:val="009E3785"/>
    <w:rsid w:val="009E5EF6"/>
    <w:rsid w:val="009E6BF6"/>
    <w:rsid w:val="009F189C"/>
    <w:rsid w:val="00A01257"/>
    <w:rsid w:val="00A039B6"/>
    <w:rsid w:val="00A070D8"/>
    <w:rsid w:val="00A14D97"/>
    <w:rsid w:val="00A21DC8"/>
    <w:rsid w:val="00A248BB"/>
    <w:rsid w:val="00A30AAA"/>
    <w:rsid w:val="00A320DD"/>
    <w:rsid w:val="00A370C1"/>
    <w:rsid w:val="00A40049"/>
    <w:rsid w:val="00A414FD"/>
    <w:rsid w:val="00A41F9B"/>
    <w:rsid w:val="00A42DEB"/>
    <w:rsid w:val="00A4685C"/>
    <w:rsid w:val="00A57486"/>
    <w:rsid w:val="00A663A0"/>
    <w:rsid w:val="00A6687C"/>
    <w:rsid w:val="00A679D0"/>
    <w:rsid w:val="00A716AB"/>
    <w:rsid w:val="00A729AB"/>
    <w:rsid w:val="00A73FD3"/>
    <w:rsid w:val="00A83838"/>
    <w:rsid w:val="00A90F2C"/>
    <w:rsid w:val="00A95F3B"/>
    <w:rsid w:val="00A979A4"/>
    <w:rsid w:val="00AA0DFE"/>
    <w:rsid w:val="00AA1D3D"/>
    <w:rsid w:val="00AA25BE"/>
    <w:rsid w:val="00AA3FEC"/>
    <w:rsid w:val="00AA5402"/>
    <w:rsid w:val="00AA70EC"/>
    <w:rsid w:val="00AA7DCD"/>
    <w:rsid w:val="00AC0B81"/>
    <w:rsid w:val="00AD156B"/>
    <w:rsid w:val="00AD3AFD"/>
    <w:rsid w:val="00AE0C10"/>
    <w:rsid w:val="00AF2D98"/>
    <w:rsid w:val="00B00178"/>
    <w:rsid w:val="00B00591"/>
    <w:rsid w:val="00B02C98"/>
    <w:rsid w:val="00B046E3"/>
    <w:rsid w:val="00B1152F"/>
    <w:rsid w:val="00B14777"/>
    <w:rsid w:val="00B1699D"/>
    <w:rsid w:val="00B27D34"/>
    <w:rsid w:val="00B30122"/>
    <w:rsid w:val="00B30A02"/>
    <w:rsid w:val="00B32BE0"/>
    <w:rsid w:val="00B33DAC"/>
    <w:rsid w:val="00B34266"/>
    <w:rsid w:val="00B444A8"/>
    <w:rsid w:val="00B449F3"/>
    <w:rsid w:val="00B46B76"/>
    <w:rsid w:val="00B47BB5"/>
    <w:rsid w:val="00B51DDB"/>
    <w:rsid w:val="00B52EDE"/>
    <w:rsid w:val="00B63109"/>
    <w:rsid w:val="00B65B31"/>
    <w:rsid w:val="00B66B49"/>
    <w:rsid w:val="00B75429"/>
    <w:rsid w:val="00B75D3C"/>
    <w:rsid w:val="00B818A4"/>
    <w:rsid w:val="00B828BB"/>
    <w:rsid w:val="00B83066"/>
    <w:rsid w:val="00B85E16"/>
    <w:rsid w:val="00B90DB6"/>
    <w:rsid w:val="00B91F50"/>
    <w:rsid w:val="00B9477A"/>
    <w:rsid w:val="00BA071D"/>
    <w:rsid w:val="00BA0D79"/>
    <w:rsid w:val="00BA760C"/>
    <w:rsid w:val="00BC6422"/>
    <w:rsid w:val="00BD4BFA"/>
    <w:rsid w:val="00BE44D2"/>
    <w:rsid w:val="00BE5682"/>
    <w:rsid w:val="00BF2220"/>
    <w:rsid w:val="00BF3522"/>
    <w:rsid w:val="00C0032C"/>
    <w:rsid w:val="00C029B7"/>
    <w:rsid w:val="00C05ED7"/>
    <w:rsid w:val="00C0683B"/>
    <w:rsid w:val="00C10CFE"/>
    <w:rsid w:val="00C136AB"/>
    <w:rsid w:val="00C14653"/>
    <w:rsid w:val="00C15C96"/>
    <w:rsid w:val="00C202F2"/>
    <w:rsid w:val="00C23C41"/>
    <w:rsid w:val="00C25938"/>
    <w:rsid w:val="00C36F6A"/>
    <w:rsid w:val="00C4204C"/>
    <w:rsid w:val="00C4591F"/>
    <w:rsid w:val="00C56DD2"/>
    <w:rsid w:val="00C752D3"/>
    <w:rsid w:val="00C821BE"/>
    <w:rsid w:val="00C822E2"/>
    <w:rsid w:val="00C94DBD"/>
    <w:rsid w:val="00C973CA"/>
    <w:rsid w:val="00CA0EEA"/>
    <w:rsid w:val="00CB6EF8"/>
    <w:rsid w:val="00CC445D"/>
    <w:rsid w:val="00CC6081"/>
    <w:rsid w:val="00CC7243"/>
    <w:rsid w:val="00CC7F50"/>
    <w:rsid w:val="00CD087E"/>
    <w:rsid w:val="00CD4B48"/>
    <w:rsid w:val="00CE2CFA"/>
    <w:rsid w:val="00CF3EA3"/>
    <w:rsid w:val="00D067AF"/>
    <w:rsid w:val="00D115F8"/>
    <w:rsid w:val="00D23975"/>
    <w:rsid w:val="00D3490B"/>
    <w:rsid w:val="00D42622"/>
    <w:rsid w:val="00D42781"/>
    <w:rsid w:val="00D5383C"/>
    <w:rsid w:val="00D57712"/>
    <w:rsid w:val="00D578FC"/>
    <w:rsid w:val="00D61ED3"/>
    <w:rsid w:val="00D62725"/>
    <w:rsid w:val="00D62E53"/>
    <w:rsid w:val="00D65213"/>
    <w:rsid w:val="00D70AE2"/>
    <w:rsid w:val="00D808AE"/>
    <w:rsid w:val="00DB6623"/>
    <w:rsid w:val="00DB678A"/>
    <w:rsid w:val="00DC206D"/>
    <w:rsid w:val="00DD3E66"/>
    <w:rsid w:val="00DE5606"/>
    <w:rsid w:val="00DF10FD"/>
    <w:rsid w:val="00DF22AF"/>
    <w:rsid w:val="00E03F92"/>
    <w:rsid w:val="00E04269"/>
    <w:rsid w:val="00E0624A"/>
    <w:rsid w:val="00E1739F"/>
    <w:rsid w:val="00E17BAB"/>
    <w:rsid w:val="00E25AE9"/>
    <w:rsid w:val="00E32A3B"/>
    <w:rsid w:val="00E37CEB"/>
    <w:rsid w:val="00E37F63"/>
    <w:rsid w:val="00E420D0"/>
    <w:rsid w:val="00E43B72"/>
    <w:rsid w:val="00E47472"/>
    <w:rsid w:val="00E4795F"/>
    <w:rsid w:val="00E5283B"/>
    <w:rsid w:val="00E67815"/>
    <w:rsid w:val="00E67D32"/>
    <w:rsid w:val="00E734FF"/>
    <w:rsid w:val="00E826D4"/>
    <w:rsid w:val="00E84F0C"/>
    <w:rsid w:val="00E87BA0"/>
    <w:rsid w:val="00E93593"/>
    <w:rsid w:val="00E96D23"/>
    <w:rsid w:val="00EA1D9A"/>
    <w:rsid w:val="00EA37F2"/>
    <w:rsid w:val="00EA6355"/>
    <w:rsid w:val="00EB0BEF"/>
    <w:rsid w:val="00EB3077"/>
    <w:rsid w:val="00EB7AC3"/>
    <w:rsid w:val="00EC470F"/>
    <w:rsid w:val="00EC5B45"/>
    <w:rsid w:val="00EC7CC5"/>
    <w:rsid w:val="00ED1569"/>
    <w:rsid w:val="00EE04DE"/>
    <w:rsid w:val="00EE4498"/>
    <w:rsid w:val="00EE4E50"/>
    <w:rsid w:val="00EF02C2"/>
    <w:rsid w:val="00EF163A"/>
    <w:rsid w:val="00F00E0A"/>
    <w:rsid w:val="00F0517E"/>
    <w:rsid w:val="00F06446"/>
    <w:rsid w:val="00F11816"/>
    <w:rsid w:val="00F13D43"/>
    <w:rsid w:val="00F14778"/>
    <w:rsid w:val="00F23025"/>
    <w:rsid w:val="00F2526F"/>
    <w:rsid w:val="00F3342B"/>
    <w:rsid w:val="00F40165"/>
    <w:rsid w:val="00F64A95"/>
    <w:rsid w:val="00F8301E"/>
    <w:rsid w:val="00F84CA5"/>
    <w:rsid w:val="00F86F07"/>
    <w:rsid w:val="00F94154"/>
    <w:rsid w:val="00FB32D0"/>
    <w:rsid w:val="00FB3320"/>
    <w:rsid w:val="00FB3697"/>
    <w:rsid w:val="00FB497D"/>
    <w:rsid w:val="00FB4BD8"/>
    <w:rsid w:val="00FB691E"/>
    <w:rsid w:val="00FC101F"/>
    <w:rsid w:val="00FC451C"/>
    <w:rsid w:val="00FD433F"/>
    <w:rsid w:val="00FE39ED"/>
    <w:rsid w:val="00FE3FE2"/>
    <w:rsid w:val="00FF22F0"/>
    <w:rsid w:val="30346463"/>
    <w:rsid w:val="306174C0"/>
    <w:rsid w:val="CB7ED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semiHidden="0" w:name="toc 2"/>
    <w:lsdException w:uiPriority="39" w:semiHidden="0" w:name="toc 3"/>
    <w:lsdException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semiHidden="0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6400" w:after="680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7"/>
    <w:qFormat/>
    <w:uiPriority w:val="0"/>
    <w:pPr>
      <w:keepNext/>
      <w:keepLines/>
      <w:spacing w:before="240" w:after="240" w:line="416" w:lineRule="auto"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40" w:after="240" w:line="416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qFormat/>
    <w:uiPriority w:val="0"/>
    <w:pPr>
      <w:keepNext/>
      <w:keepLines/>
      <w:outlineLvl w:val="3"/>
    </w:pPr>
    <w:rPr>
      <w:rFonts w:ascii="宋体" w:hAnsi="宋体" w:cs="宋体"/>
      <w:bCs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alutation"/>
    <w:basedOn w:val="1"/>
    <w:next w:val="1"/>
    <w:link w:val="35"/>
    <w:uiPriority w:val="0"/>
    <w:rPr>
      <w:rFonts w:ascii="ˎ̥" w:hAnsi="ˎ̥"/>
      <w:sz w:val="18"/>
      <w:szCs w:val="18"/>
    </w:rPr>
  </w:style>
  <w:style w:type="paragraph" w:styleId="7">
    <w:name w:val="Body Text 3"/>
    <w:basedOn w:val="1"/>
    <w:link w:val="28"/>
    <w:unhideWhenUsed/>
    <w:uiPriority w:val="99"/>
    <w:pPr>
      <w:spacing w:after="120"/>
    </w:pPr>
    <w:rPr>
      <w:sz w:val="16"/>
      <w:szCs w:val="16"/>
    </w:rPr>
  </w:style>
  <w:style w:type="paragraph" w:styleId="8">
    <w:name w:val="Body Text"/>
    <w:basedOn w:val="1"/>
    <w:link w:val="26"/>
    <w:unhideWhenUsed/>
    <w:uiPriority w:val="99"/>
    <w:pPr>
      <w:spacing w:after="120"/>
    </w:pPr>
  </w:style>
  <w:style w:type="paragraph" w:styleId="9">
    <w:name w:val="Body Text Indent"/>
    <w:basedOn w:val="1"/>
    <w:link w:val="40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Date"/>
    <w:basedOn w:val="1"/>
    <w:next w:val="1"/>
    <w:link w:val="33"/>
    <w:uiPriority w:val="0"/>
    <w:pPr>
      <w:ind w:left="100" w:leftChars="2500"/>
    </w:pPr>
    <w:rPr>
      <w:sz w:val="28"/>
    </w:rPr>
  </w:style>
  <w:style w:type="paragraph" w:styleId="12">
    <w:name w:val="Body Text Indent 2"/>
    <w:basedOn w:val="1"/>
    <w:link w:val="36"/>
    <w:unhideWhenUsed/>
    <w:uiPriority w:val="99"/>
    <w:pPr>
      <w:spacing w:after="120" w:line="480" w:lineRule="auto"/>
      <w:ind w:left="420" w:leftChars="200"/>
    </w:pPr>
  </w:style>
  <w:style w:type="paragraph" w:styleId="13">
    <w:name w:val="Balloon Text"/>
    <w:basedOn w:val="1"/>
    <w:link w:val="34"/>
    <w:unhideWhenUsed/>
    <w:uiPriority w:val="99"/>
    <w:rPr>
      <w:sz w:val="18"/>
      <w:szCs w:val="18"/>
    </w:rPr>
  </w:style>
  <w:style w:type="paragraph" w:styleId="14">
    <w:name w:val="footer"/>
    <w:basedOn w:val="1"/>
    <w:link w:val="3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6">
    <w:name w:val="toc 1"/>
    <w:basedOn w:val="1"/>
    <w:next w:val="1"/>
    <w:uiPriority w:val="39"/>
    <w:pPr>
      <w:tabs>
        <w:tab w:val="right" w:leader="dot" w:pos="8211"/>
      </w:tabs>
      <w:spacing w:before="120" w:after="120"/>
      <w:ind w:firstLine="147" w:firstLineChars="147"/>
    </w:pPr>
    <w:rPr>
      <w:b/>
      <w:sz w:val="24"/>
      <w:lang/>
    </w:r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Body Text 2"/>
    <w:basedOn w:val="1"/>
    <w:link w:val="38"/>
    <w:unhideWhenUsed/>
    <w:uiPriority w:val="99"/>
    <w:pPr>
      <w:spacing w:after="120" w:line="480" w:lineRule="auto"/>
    </w:p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1">
    <w:name w:val="Table Grid"/>
    <w:basedOn w:val="20"/>
    <w:uiPriority w:val="0"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  <w:bCs/>
    </w:rPr>
  </w:style>
  <w:style w:type="character" w:styleId="24">
    <w:name w:val="page number"/>
    <w:basedOn w:val="22"/>
    <w:uiPriority w:val="0"/>
  </w:style>
  <w:style w:type="character" w:styleId="25">
    <w:name w:val="Hyperlink"/>
    <w:basedOn w:val="22"/>
    <w:uiPriority w:val="99"/>
    <w:rPr>
      <w:color w:val="0000FF"/>
      <w:u w:val="single"/>
    </w:rPr>
  </w:style>
  <w:style w:type="character" w:customStyle="1" w:styleId="26">
    <w:name w:val="正文文本 Char"/>
    <w:basedOn w:val="22"/>
    <w:link w:val="8"/>
    <w:semiHidden/>
    <w:uiPriority w:val="99"/>
    <w:rPr>
      <w:rFonts w:ascii="Times New Roman" w:hAnsi="Times New Roman"/>
      <w:kern w:val="2"/>
      <w:sz w:val="21"/>
      <w:szCs w:val="24"/>
    </w:rPr>
  </w:style>
  <w:style w:type="character" w:customStyle="1" w:styleId="27">
    <w:name w:val="页眉 Char"/>
    <w:basedOn w:val="22"/>
    <w:link w:val="1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8">
    <w:name w:val="正文文本 3 Char"/>
    <w:basedOn w:val="22"/>
    <w:link w:val="7"/>
    <w:semiHidden/>
    <w:uiPriority w:val="99"/>
    <w:rPr>
      <w:rFonts w:ascii="Times New Roman" w:hAnsi="Times New Roman"/>
      <w:kern w:val="2"/>
      <w:sz w:val="16"/>
      <w:szCs w:val="16"/>
    </w:rPr>
  </w:style>
  <w:style w:type="character" w:customStyle="1" w:styleId="29">
    <w:name w:val="样式 标题 3 + 非加粗 Char"/>
    <w:basedOn w:val="30"/>
    <w:link w:val="31"/>
    <w:uiPriority w:val="0"/>
    <w:rPr>
      <w:sz w:val="21"/>
    </w:rPr>
  </w:style>
  <w:style w:type="character" w:customStyle="1" w:styleId="30">
    <w:name w:val="标题 3 Char"/>
    <w:basedOn w:val="22"/>
    <w:link w:val="4"/>
    <w:uiPriority w:val="0"/>
    <w:rPr>
      <w:rFonts w:ascii="Times New Roman" w:hAnsi="Times New Roman"/>
      <w:b/>
      <w:bCs/>
      <w:kern w:val="2"/>
      <w:sz w:val="28"/>
      <w:szCs w:val="32"/>
    </w:rPr>
  </w:style>
  <w:style w:type="paragraph" w:customStyle="1" w:styleId="31">
    <w:name w:val="样式 标题 3 + 非加粗"/>
    <w:basedOn w:val="4"/>
    <w:link w:val="29"/>
    <w:uiPriority w:val="0"/>
    <w:rPr>
      <w:b w:val="0"/>
      <w:bCs w:val="0"/>
      <w:sz w:val="21"/>
    </w:rPr>
  </w:style>
  <w:style w:type="character" w:customStyle="1" w:styleId="32">
    <w:name w:val="页脚 Char"/>
    <w:basedOn w:val="22"/>
    <w:link w:val="1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3">
    <w:name w:val="日期 Char"/>
    <w:basedOn w:val="22"/>
    <w:link w:val="11"/>
    <w:uiPriority w:val="0"/>
    <w:rPr>
      <w:rFonts w:ascii="Times New Roman" w:hAnsi="Times New Roman"/>
      <w:kern w:val="2"/>
      <w:sz w:val="28"/>
      <w:szCs w:val="24"/>
    </w:rPr>
  </w:style>
  <w:style w:type="character" w:customStyle="1" w:styleId="34">
    <w:name w:val="批注框文本 Char"/>
    <w:basedOn w:val="22"/>
    <w:link w:val="1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称呼 Char"/>
    <w:basedOn w:val="22"/>
    <w:link w:val="6"/>
    <w:uiPriority w:val="0"/>
    <w:rPr>
      <w:rFonts w:ascii="ˎ̥" w:hAnsi="ˎ̥"/>
      <w:kern w:val="2"/>
      <w:sz w:val="18"/>
      <w:szCs w:val="18"/>
    </w:rPr>
  </w:style>
  <w:style w:type="character" w:customStyle="1" w:styleId="36">
    <w:name w:val="正文文本缩进 2 Char"/>
    <w:basedOn w:val="22"/>
    <w:link w:val="12"/>
    <w:semiHidden/>
    <w:uiPriority w:val="99"/>
    <w:rPr>
      <w:rFonts w:ascii="Times New Roman" w:hAnsi="Times New Roman"/>
      <w:kern w:val="2"/>
      <w:sz w:val="21"/>
      <w:szCs w:val="24"/>
    </w:rPr>
  </w:style>
  <w:style w:type="character" w:customStyle="1" w:styleId="37">
    <w:name w:val="标题 2 Char"/>
    <w:basedOn w:val="22"/>
    <w:link w:val="3"/>
    <w:uiPriority w:val="0"/>
    <w:rPr>
      <w:rFonts w:ascii="Arial" w:hAnsi="Arial"/>
      <w:b/>
      <w:bCs/>
      <w:kern w:val="2"/>
      <w:sz w:val="32"/>
      <w:szCs w:val="32"/>
    </w:rPr>
  </w:style>
  <w:style w:type="character" w:customStyle="1" w:styleId="38">
    <w:name w:val="正文文本 2 Char"/>
    <w:basedOn w:val="22"/>
    <w:link w:val="18"/>
    <w:semiHidden/>
    <w:uiPriority w:val="99"/>
    <w:rPr>
      <w:rFonts w:ascii="Times New Roman" w:hAnsi="Times New Roman"/>
      <w:kern w:val="2"/>
      <w:sz w:val="21"/>
      <w:szCs w:val="24"/>
    </w:rPr>
  </w:style>
  <w:style w:type="character" w:customStyle="1" w:styleId="39">
    <w:name w:val="标题 1 Char"/>
    <w:basedOn w:val="22"/>
    <w:link w:val="2"/>
    <w:uiPriority w:val="0"/>
    <w:rPr>
      <w:rFonts w:ascii="Times New Roman" w:hAnsi="Times New Roman"/>
      <w:b/>
      <w:bCs/>
      <w:kern w:val="44"/>
      <w:sz w:val="52"/>
      <w:szCs w:val="44"/>
    </w:rPr>
  </w:style>
  <w:style w:type="character" w:customStyle="1" w:styleId="40">
    <w:name w:val="正文文本缩进 Char"/>
    <w:basedOn w:val="22"/>
    <w:link w:val="9"/>
    <w:uiPriority w:val="0"/>
    <w:rPr>
      <w:rFonts w:ascii="宋体" w:hAnsi="宋体" w:cs="宋体"/>
      <w:color w:val="000000"/>
      <w:sz w:val="24"/>
      <w:szCs w:val="24"/>
    </w:rPr>
  </w:style>
  <w:style w:type="character" w:customStyle="1" w:styleId="41">
    <w:name w:val="标题 4 Char"/>
    <w:basedOn w:val="22"/>
    <w:link w:val="5"/>
    <w:uiPriority w:val="0"/>
    <w:rPr>
      <w:rFonts w:ascii="宋体" w:hAnsi="宋体" w:cs="宋体"/>
      <w:bCs/>
      <w:kern w:val="2"/>
      <w:sz w:val="21"/>
      <w:szCs w:val="21"/>
    </w:rPr>
  </w:style>
  <w:style w:type="paragraph" w:customStyle="1" w:styleId="42">
    <w:name w:val="样式 标题 3 + 五号 居中"/>
    <w:basedOn w:val="4"/>
    <w:uiPriority w:val="0"/>
    <w:rPr>
      <w:rFonts w:cs="宋体"/>
      <w:sz w:val="21"/>
      <w:szCs w:val="20"/>
    </w:rPr>
  </w:style>
  <w:style w:type="paragraph" w:customStyle="1" w:styleId="4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  <w:lang w:val="en-US" w:eastAsia="zh-CN" w:bidi="ar-SA"/>
    </w:rPr>
  </w:style>
  <w:style w:type="paragraph" w:styleId="44">
    <w:name w:val="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45">
    <w:name w:val="y"/>
    <w:basedOn w:val="1"/>
    <w:uiPriority w:val="0"/>
    <w:pPr>
      <w:widowControl/>
      <w:spacing w:before="100" w:beforeAutospacing="1" w:after="100" w:afterAutospacing="1" w:line="420" w:lineRule="atLeast"/>
      <w:jc w:val="left"/>
    </w:pPr>
    <w:rPr>
      <w:rFonts w:ascii="宋体" w:hAnsi="宋体" w:cs="宋体"/>
      <w:color w:val="000000"/>
      <w:kern w:val="0"/>
      <w:sz w:val="24"/>
    </w:rPr>
  </w:style>
  <w:style w:type="paragraph" w:styleId="46">
    <w:name w:val="List Paragraph"/>
    <w:basedOn w:val="1"/>
    <w:qFormat/>
    <w:uiPriority w:val="0"/>
    <w:pPr>
      <w:ind w:firstLine="420" w:firstLineChars="200"/>
    </w:pPr>
  </w:style>
  <w:style w:type="paragraph" w:customStyle="1" w:styleId="47">
    <w:name w:val="样式1"/>
    <w:basedOn w:val="1"/>
    <w:uiPriority w:val="0"/>
  </w:style>
  <w:style w:type="paragraph" w:customStyle="1" w:styleId="48">
    <w:name w:val="List Paragraph"/>
    <w:basedOn w:val="1"/>
    <w:uiPriority w:val="0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487081f745cb9428231ad0429b7f2ba6/&#32972;&#26223;&#35843;&#26597;&#30005;&#35805;&#20132;&#27969;&#35760;&#24405;&#34920;.docx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背景调查电话交流记录表.docx.doc</Template>
  <Pages>1</Pages>
  <Words>335</Words>
  <Characters>341</Characters>
  <Lines>3</Lines>
  <Paragraphs>1</Paragraphs>
  <TotalTime>0</TotalTime>
  <ScaleCrop>false</ScaleCrop>
  <LinksUpToDate>false</LinksUpToDate>
  <CharactersWithSpaces>484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2023-08-28T13:31:00Z</dcterms:created>
  <dc:creator>第3题选C丶1427708411</dc:creator>
  <cp:lastModifiedBy>第3题选C丶1427708411</cp:lastModifiedBy>
  <dcterms:modified xsi:type="dcterms:W3CDTF">2023-08-28T13:32:02Z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8102F861013435824C31EC644D816D6F_41</vt:lpwstr>
  </property>
</Properties>
</file>