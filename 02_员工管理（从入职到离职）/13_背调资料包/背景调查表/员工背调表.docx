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4186555</wp:posOffset>
                </wp:positionH>
                <wp:positionV relativeFrom="paragraph">
                  <wp:posOffset>37465</wp:posOffset>
                </wp:positionV>
                <wp:extent cx="2038350" cy="552450"/>
                <wp:effectExtent l="0" t="0" r="0" b="0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552451"/>
                          <a:chOff x="0" y="0"/>
                          <a:chExt cx="1885950" cy="756213"/>
                        </a:xfrm>
                      </wpg:grpSpPr>
                      <wps:wsp>
                        <wps:cNvPr id="2" name="文本框 6"/>
                        <wps:cNvSpPr txBox="1"/>
                        <wps:spPr>
                          <a:xfrm>
                            <a:off x="0" y="0"/>
                            <a:ext cx="18859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right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hint="eastAsia" w:ascii="汉仪菱心体简" w:eastAsia="微软雅黑" w:cs="Times New Roman"/>
                                  <w:color w:val="619D7A"/>
                                  <w:sz w:val="36"/>
                                  <w:szCs w:val="36"/>
                                </w:rPr>
                                <w:t>YOUR LOGO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7"/>
                        <wps:cNvSpPr txBox="1"/>
                        <wps:spPr>
                          <a:xfrm>
                            <a:off x="0" y="392996"/>
                            <a:ext cx="1885950" cy="363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COMPANY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29.65pt;margin-top:2.95pt;height:43.5pt;width:160.5pt;mso-position-horizontal-relative:margin;z-index:251659264;mso-width-relative:page;mso-height-relative:page;" coordsize="1885950,756213" o:gfxdata="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BYAAABkcnMvUEsBAhQAFAAAAAgA&#10;h07iQC9ux6TYAAAACAEAAA8AAAAAAAAAAQAgAAAAOAAAAGRycy9kb3ducmV2LnhtbFBLAQIUABQA&#10;AAAIAIdO4kDG8X7hvgIAAMIHAAAOAAAAAAAAAAEAIAAAAD0BAABkcnMvZTJvRG9jLnhtbFBLBQYA&#10;AAAABgAGAFkBAABtBgAAAAA=&#10;">
                <o:lock v:ext="edit" aspectratio="f"/>
                <v:shape id="文本框 6" o:spid="_x0000_s1026" o:spt="202" type="#_x0000_t202" style="position:absolute;left:0;top:0;height:485775;width:1885950;" filled="f" stroked="f" coordsize="21600,21600" o:gfxdata="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oLFovAAAANo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right"/>
                          <w:rPr>
                            <w:kern w:val="0"/>
                          </w:rPr>
                        </w:pPr>
                        <w:r>
                          <w:rPr>
                            <w:rFonts w:hint="eastAsia" w:ascii="汉仪菱心体简" w:eastAsia="微软雅黑" w:cs="Times New Roman"/>
                            <w:color w:val="619D7A"/>
                            <w:sz w:val="36"/>
                            <w:szCs w:val="36"/>
                          </w:rPr>
                          <w:t>YOUR LOGO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0;top:392996;height:363217;width:1885950;" filled="f" stroked="f" coordsize="21600,21600" o:gfxdata="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TBYyHvwAAANo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kern w:val="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6A6A6" w:themeColor="background1" w:themeShade="A6"/>
                            <w:sz w:val="18"/>
                            <w:szCs w:val="18"/>
                          </w:rPr>
                          <w:t>COMPANY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员工背景调查表</w:t>
      </w:r>
    </w:p>
    <w:tbl>
      <w:tblPr>
        <w:tblStyle w:val="4"/>
        <w:tblpPr w:leftFromText="180" w:rightFromText="180" w:vertAnchor="page" w:horzAnchor="margin" w:tblpY="2011"/>
        <w:tblW w:w="9707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06"/>
        <w:gridCol w:w="1618"/>
        <w:gridCol w:w="892"/>
        <w:gridCol w:w="724"/>
        <w:gridCol w:w="1620"/>
        <w:gridCol w:w="1616"/>
        <w:gridCol w:w="1622"/>
      </w:tblGrid>
      <w:tr>
        <w:trPr>
          <w:trHeight w:val="488" w:hRule="atLeast"/>
        </w:trPr>
        <w:tc>
          <w:tcPr>
            <w:tcW w:w="9707" w:type="dxa"/>
            <w:gridSpan w:val="8"/>
            <w:shd w:val="clear" w:color="auto" w:fill="3F3F3F" w:themeFill="text1" w:themeFillTint="B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被调人信息</w:t>
            </w:r>
          </w:p>
        </w:tc>
      </w:tr>
      <w:tr>
        <w:trPr>
          <w:trHeight w:val="488" w:hRule="atLeast"/>
        </w:trPr>
        <w:tc>
          <w:tcPr>
            <w:tcW w:w="1615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被调人姓名</w:t>
            </w:r>
          </w:p>
        </w:tc>
        <w:tc>
          <w:tcPr>
            <w:tcW w:w="3234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应聘岗位</w:t>
            </w:r>
          </w:p>
        </w:tc>
        <w:tc>
          <w:tcPr>
            <w:tcW w:w="323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rPr>
          <w:trHeight w:val="488" w:hRule="atLeast"/>
        </w:trPr>
        <w:tc>
          <w:tcPr>
            <w:tcW w:w="1615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面试成绩</w:t>
            </w:r>
          </w:p>
        </w:tc>
        <w:tc>
          <w:tcPr>
            <w:tcW w:w="3234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□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优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良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□ 差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调查时间</w:t>
            </w:r>
          </w:p>
        </w:tc>
        <w:tc>
          <w:tcPr>
            <w:tcW w:w="3237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rPr>
          <w:trHeight w:val="488" w:hRule="atLeast"/>
        </w:trPr>
        <w:tc>
          <w:tcPr>
            <w:tcW w:w="9707" w:type="dxa"/>
            <w:gridSpan w:val="8"/>
            <w:shd w:val="clear" w:color="auto" w:fill="3F3F3F" w:themeFill="text1" w:themeFillTint="BF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调查内容</w:t>
            </w:r>
          </w:p>
        </w:tc>
      </w:tr>
      <w:tr>
        <w:trPr>
          <w:trHeight w:val="488" w:hRule="atLeast"/>
        </w:trPr>
        <w:tc>
          <w:tcPr>
            <w:tcW w:w="9707" w:type="dxa"/>
            <w:gridSpan w:val="8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工作经历调查</w:t>
            </w:r>
          </w:p>
        </w:tc>
      </w:tr>
      <w:tr>
        <w:trPr>
          <w:trHeight w:val="488" w:hRule="atLeast"/>
        </w:trPr>
        <w:tc>
          <w:tcPr>
            <w:tcW w:w="161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企业名称</w:t>
            </w:r>
          </w:p>
        </w:tc>
        <w:tc>
          <w:tcPr>
            <w:tcW w:w="16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联系人</w:t>
            </w: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联系方式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rPr>
          <w:trHeight w:val="488" w:hRule="atLeast"/>
        </w:trPr>
        <w:tc>
          <w:tcPr>
            <w:tcW w:w="9707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您好！我想证实一下贵公司前任员工_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________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先生/女士提供的信息，他（她）正在申请到我公司工作，希望您能配合我的工作，谢谢！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8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</w:t>
            </w:r>
          </w:p>
        </w:tc>
        <w:tc>
          <w:tcPr>
            <w:tcW w:w="5760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他（她）在贵公司工作时间是从什么时间到什么时间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相符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不符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__________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8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2</w:t>
            </w:r>
          </w:p>
        </w:tc>
        <w:tc>
          <w:tcPr>
            <w:tcW w:w="5760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他（她）在贵公司担任什么职务？主要工作职责是什么？ 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相符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不符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__________</w:t>
            </w:r>
          </w:p>
        </w:tc>
      </w:tr>
      <w:tr>
        <w:trPr>
          <w:trHeight w:val="48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</w:t>
            </w:r>
          </w:p>
        </w:tc>
        <w:tc>
          <w:tcPr>
            <w:tcW w:w="5760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他（她）在工作期间表现如何？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较好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□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一般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__________</w:t>
            </w:r>
          </w:p>
        </w:tc>
      </w:tr>
      <w:tr>
        <w:trPr>
          <w:trHeight w:val="48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</w:t>
            </w:r>
          </w:p>
        </w:tc>
        <w:tc>
          <w:tcPr>
            <w:tcW w:w="5760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他（她）在工作期间薪资水平是多少？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相符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不符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__________</w:t>
            </w:r>
          </w:p>
        </w:tc>
      </w:tr>
      <w:tr>
        <w:trPr>
          <w:trHeight w:val="48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</w:t>
            </w:r>
          </w:p>
        </w:tc>
        <w:tc>
          <w:tcPr>
            <w:tcW w:w="5760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他（她）离职的原因是什么？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相符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不符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__________</w:t>
            </w:r>
          </w:p>
        </w:tc>
      </w:tr>
      <w:tr>
        <w:trPr>
          <w:trHeight w:val="488" w:hRule="atLeast"/>
        </w:trPr>
        <w:tc>
          <w:tcPr>
            <w:tcW w:w="6469" w:type="dxa"/>
            <w:gridSpan w:val="6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非常感谢您的配合，您还有其他要补充的吗？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rPr>
          <w:trHeight w:val="488" w:hRule="atLeast"/>
        </w:trPr>
        <w:tc>
          <w:tcPr>
            <w:tcW w:w="9707" w:type="dxa"/>
            <w:gridSpan w:val="8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学习经历调查</w:t>
            </w:r>
          </w:p>
        </w:tc>
      </w:tr>
      <w:tr>
        <w:trPr>
          <w:trHeight w:val="488" w:hRule="atLeast"/>
        </w:trPr>
        <w:tc>
          <w:tcPr>
            <w:tcW w:w="161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学校名称</w:t>
            </w:r>
          </w:p>
        </w:tc>
        <w:tc>
          <w:tcPr>
            <w:tcW w:w="16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联系人</w:t>
            </w: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联系方式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rPr>
          <w:trHeight w:val="488" w:hRule="atLeast"/>
        </w:trPr>
        <w:tc>
          <w:tcPr>
            <w:tcW w:w="9707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您好！我想证实一下贵校毕业生_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________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先生/女士提供的信息，他（她）正在申请到我公司工作，希望您能配合我的工作，谢谢！</w:t>
            </w:r>
          </w:p>
        </w:tc>
      </w:tr>
      <w:tr>
        <w:trPr>
          <w:trHeight w:val="48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</w:t>
            </w:r>
          </w:p>
        </w:tc>
        <w:tc>
          <w:tcPr>
            <w:tcW w:w="5760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他（她）在哪一年入学？学习什么专业？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相符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不符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__________</w:t>
            </w:r>
          </w:p>
        </w:tc>
      </w:tr>
      <w:tr>
        <w:trPr>
          <w:trHeight w:val="48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2</w:t>
            </w:r>
          </w:p>
        </w:tc>
        <w:tc>
          <w:tcPr>
            <w:tcW w:w="5760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他（她）在学校表现如何？学习成绩如何？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相符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不符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__________</w:t>
            </w:r>
          </w:p>
        </w:tc>
      </w:tr>
      <w:tr>
        <w:trPr>
          <w:trHeight w:val="48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</w:t>
            </w:r>
          </w:p>
        </w:tc>
        <w:tc>
          <w:tcPr>
            <w:tcW w:w="5760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他（她）在校期间与同学老师关系如何？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较好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一般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__________</w:t>
            </w:r>
          </w:p>
        </w:tc>
      </w:tr>
      <w:tr>
        <w:trPr>
          <w:trHeight w:val="488" w:hRule="atLeast"/>
        </w:trPr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</w:t>
            </w:r>
          </w:p>
        </w:tc>
        <w:tc>
          <w:tcPr>
            <w:tcW w:w="5760" w:type="dxa"/>
            <w:gridSpan w:val="5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他（她）在校期间是否担任过职务？受过哪些奖惩？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相符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不符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__________</w:t>
            </w:r>
          </w:p>
        </w:tc>
      </w:tr>
      <w:tr>
        <w:trPr>
          <w:trHeight w:val="488" w:hRule="atLeast"/>
        </w:trPr>
        <w:tc>
          <w:tcPr>
            <w:tcW w:w="6469" w:type="dxa"/>
            <w:gridSpan w:val="6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非常感谢您的配合，您还有其他要补充的吗？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rPr>
          <w:trHeight w:val="488" w:hRule="atLeast"/>
        </w:trPr>
        <w:tc>
          <w:tcPr>
            <w:tcW w:w="9707" w:type="dxa"/>
            <w:gridSpan w:val="8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证件调查</w:t>
            </w:r>
          </w:p>
        </w:tc>
      </w:tr>
      <w:tr>
        <w:trPr>
          <w:trHeight w:val="488" w:hRule="atLeast"/>
        </w:trPr>
        <w:tc>
          <w:tcPr>
            <w:tcW w:w="161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毕业证</w:t>
            </w:r>
          </w:p>
        </w:tc>
        <w:tc>
          <w:tcPr>
            <w:tcW w:w="16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学位证</w:t>
            </w:r>
          </w:p>
        </w:tc>
        <w:tc>
          <w:tcPr>
            <w:tcW w:w="161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资格证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rPr>
          <w:trHeight w:val="488" w:hRule="atLeast"/>
        </w:trPr>
        <w:tc>
          <w:tcPr>
            <w:tcW w:w="3233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属实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□ 不符</w:t>
            </w:r>
          </w:p>
        </w:tc>
        <w:tc>
          <w:tcPr>
            <w:tcW w:w="323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属实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□ 不符</w:t>
            </w:r>
          </w:p>
        </w:tc>
        <w:tc>
          <w:tcPr>
            <w:tcW w:w="323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 xml:space="preserve">□ 属实 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□ 不符</w:t>
            </w:r>
          </w:p>
        </w:tc>
      </w:tr>
      <w:tr>
        <w:trPr>
          <w:trHeight w:val="488" w:hRule="atLeast"/>
        </w:trPr>
        <w:tc>
          <w:tcPr>
            <w:tcW w:w="9707" w:type="dxa"/>
            <w:gridSpan w:val="8"/>
            <w:shd w:val="clear" w:color="auto" w:fill="3F3F3F" w:themeFill="text1" w:themeFillTint="B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调查结论</w:t>
            </w:r>
          </w:p>
        </w:tc>
      </w:tr>
      <w:tr>
        <w:trPr>
          <w:trHeight w:val="1074" w:hRule="atLeast"/>
        </w:trPr>
        <w:tc>
          <w:tcPr>
            <w:tcW w:w="4125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被调人个人提交信息与实际信息，经核实</w:t>
            </w:r>
          </w:p>
        </w:tc>
        <w:tc>
          <w:tcPr>
            <w:tcW w:w="234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□ 相　符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□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不相符</w:t>
            </w:r>
          </w:p>
        </w:tc>
        <w:tc>
          <w:tcPr>
            <w:tcW w:w="16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调查人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</w:tr>
    </w:tbl>
    <w:p>
      <w:pPr>
        <w:snapToGrid w:val="0"/>
        <w:rPr>
          <w:color w:val="7F7F7F" w:themeColor="background1" w:themeShade="80"/>
          <w:sz w:val="21"/>
          <w:szCs w:val="21"/>
        </w:rPr>
      </w:pPr>
      <w:r>
        <w:rPr>
          <w:color w:val="7F7F7F" w:themeColor="background1" w:themeShade="80"/>
          <w:sz w:val="21"/>
          <w:szCs w:val="21"/>
        </w:rPr>
        <w:t>Employee background survey</w:t>
      </w:r>
    </w:p>
    <w:sectPr>
      <w:pgSz w:w="11906" w:h="16838"/>
      <w:pgMar w:top="851" w:right="1134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菱心体简">
    <w:altName w:val="宋体-简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6B45C"/>
    <w:rsid w:val="00026225"/>
    <w:rsid w:val="000548CC"/>
    <w:rsid w:val="00071A42"/>
    <w:rsid w:val="00085E39"/>
    <w:rsid w:val="000C0CA0"/>
    <w:rsid w:val="000D253F"/>
    <w:rsid w:val="000E2C83"/>
    <w:rsid w:val="000E2FA4"/>
    <w:rsid w:val="000F151C"/>
    <w:rsid w:val="000F4F72"/>
    <w:rsid w:val="001117B3"/>
    <w:rsid w:val="00111E09"/>
    <w:rsid w:val="001614FB"/>
    <w:rsid w:val="0018484D"/>
    <w:rsid w:val="001D2B51"/>
    <w:rsid w:val="002202BF"/>
    <w:rsid w:val="00251DAC"/>
    <w:rsid w:val="00262CB7"/>
    <w:rsid w:val="002708D2"/>
    <w:rsid w:val="002F32C8"/>
    <w:rsid w:val="002F4831"/>
    <w:rsid w:val="00306A8F"/>
    <w:rsid w:val="00336FEB"/>
    <w:rsid w:val="00344411"/>
    <w:rsid w:val="00365E38"/>
    <w:rsid w:val="003D08B6"/>
    <w:rsid w:val="003D5EC7"/>
    <w:rsid w:val="003F2CD8"/>
    <w:rsid w:val="003F30FD"/>
    <w:rsid w:val="003F7BD7"/>
    <w:rsid w:val="00431417"/>
    <w:rsid w:val="00441402"/>
    <w:rsid w:val="004454CF"/>
    <w:rsid w:val="00466F1D"/>
    <w:rsid w:val="0046790B"/>
    <w:rsid w:val="00481B95"/>
    <w:rsid w:val="004D77D6"/>
    <w:rsid w:val="004F4D08"/>
    <w:rsid w:val="004F7EF8"/>
    <w:rsid w:val="00513BFB"/>
    <w:rsid w:val="005200B7"/>
    <w:rsid w:val="005913DD"/>
    <w:rsid w:val="005A07DB"/>
    <w:rsid w:val="005A66C2"/>
    <w:rsid w:val="005D64F2"/>
    <w:rsid w:val="005F6C40"/>
    <w:rsid w:val="00604F22"/>
    <w:rsid w:val="006205EC"/>
    <w:rsid w:val="00643BDE"/>
    <w:rsid w:val="00682260"/>
    <w:rsid w:val="006A3087"/>
    <w:rsid w:val="006B44C2"/>
    <w:rsid w:val="006D264A"/>
    <w:rsid w:val="006E581F"/>
    <w:rsid w:val="00756E47"/>
    <w:rsid w:val="00757F36"/>
    <w:rsid w:val="007B4C97"/>
    <w:rsid w:val="007E608E"/>
    <w:rsid w:val="0080516C"/>
    <w:rsid w:val="00827BB2"/>
    <w:rsid w:val="00870666"/>
    <w:rsid w:val="00881670"/>
    <w:rsid w:val="008A15E6"/>
    <w:rsid w:val="008A67D4"/>
    <w:rsid w:val="008C13B4"/>
    <w:rsid w:val="008C7197"/>
    <w:rsid w:val="009342F1"/>
    <w:rsid w:val="009414AE"/>
    <w:rsid w:val="00944724"/>
    <w:rsid w:val="00974644"/>
    <w:rsid w:val="00974A30"/>
    <w:rsid w:val="009816AE"/>
    <w:rsid w:val="009A29A4"/>
    <w:rsid w:val="009C3372"/>
    <w:rsid w:val="009D649E"/>
    <w:rsid w:val="00A1349C"/>
    <w:rsid w:val="00A14EFC"/>
    <w:rsid w:val="00A23FAF"/>
    <w:rsid w:val="00A3071B"/>
    <w:rsid w:val="00A470CA"/>
    <w:rsid w:val="00A52CA6"/>
    <w:rsid w:val="00AE74C9"/>
    <w:rsid w:val="00AF216A"/>
    <w:rsid w:val="00AF6E8D"/>
    <w:rsid w:val="00B072D2"/>
    <w:rsid w:val="00B23EFE"/>
    <w:rsid w:val="00B46DF9"/>
    <w:rsid w:val="00BB1CB2"/>
    <w:rsid w:val="00BC1860"/>
    <w:rsid w:val="00BD40DA"/>
    <w:rsid w:val="00C006D9"/>
    <w:rsid w:val="00C2705C"/>
    <w:rsid w:val="00C329EC"/>
    <w:rsid w:val="00CC0168"/>
    <w:rsid w:val="00CC74C5"/>
    <w:rsid w:val="00CE0234"/>
    <w:rsid w:val="00CE6F09"/>
    <w:rsid w:val="00CF49CB"/>
    <w:rsid w:val="00D02C1E"/>
    <w:rsid w:val="00D12F41"/>
    <w:rsid w:val="00D347C6"/>
    <w:rsid w:val="00D367B2"/>
    <w:rsid w:val="00D92609"/>
    <w:rsid w:val="00D927C5"/>
    <w:rsid w:val="00DA047D"/>
    <w:rsid w:val="00DC0E54"/>
    <w:rsid w:val="00DD0F83"/>
    <w:rsid w:val="00DD418B"/>
    <w:rsid w:val="00E2421F"/>
    <w:rsid w:val="00E26336"/>
    <w:rsid w:val="00E51259"/>
    <w:rsid w:val="00E6152E"/>
    <w:rsid w:val="00E963AC"/>
    <w:rsid w:val="00ED2A9E"/>
    <w:rsid w:val="00F31C70"/>
    <w:rsid w:val="00F44196"/>
    <w:rsid w:val="00F57B0C"/>
    <w:rsid w:val="00F8379E"/>
    <w:rsid w:val="00FA1DE3"/>
    <w:rsid w:val="00FC5B93"/>
    <w:rsid w:val="00FC5E6E"/>
    <w:rsid w:val="00FD7279"/>
    <w:rsid w:val="00FE46C6"/>
    <w:rsid w:val="00FF0DF8"/>
    <w:rsid w:val="00FF5618"/>
    <w:rsid w:val="00FF78A8"/>
    <w:rsid w:val="06F6B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等线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等线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18b47ab87e568328aa257a030c0657fd/&#26032;&#21592;&#24037;&#32972;&#26223;&#35843;&#26597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新员工背景调查表.docx</Template>
  <Pages>1</Pages>
  <Words>533</Words>
  <Characters>651</Characters>
  <Lines>5</Lines>
  <Paragraphs>1</Paragraphs>
  <TotalTime>112</TotalTime>
  <ScaleCrop>false</ScaleCrop>
  <LinksUpToDate>false</LinksUpToDate>
  <CharactersWithSpaces>729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2023-08-28T13:30:00Z</dcterms:created>
  <dc:creator>第3题选C丶1427708411</dc:creator>
  <cp:lastModifiedBy>第3题选C丶1427708411</cp:lastModifiedBy>
  <dcterms:modified xsi:type="dcterms:W3CDTF">2023-08-28T13:30:47Z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A37784560005109FFA30EC647250969B_41</vt:lpwstr>
  </property>
  <property fmtid="{D5CDD505-2E9C-101B-9397-08002B2CF9AE}" pid="3" name="KSOProductBuildVer">
    <vt:lpwstr>2052-5.5.1.7991</vt:lpwstr>
  </property>
</Properties>
</file>