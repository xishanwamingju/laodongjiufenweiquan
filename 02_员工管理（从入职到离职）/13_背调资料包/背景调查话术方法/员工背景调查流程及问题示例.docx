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员工背景调查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流程及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问题示例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一、背景调查程序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1、目的：核实应聘者提供材料的真实性，澄清确认某些疑问，以提高招聘准确度；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2、时间：在正式面试之后、决定录用之前，以电话调查的形式，每次不宜超过25分钟；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3、调查前应做的工作：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3.1准备结构化电话背景调查问题；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3.2选择咨询对象和询问重点；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3.3在面试时向候选人说明，背景调查的满意度会影响公司的录用决定，必须征得候选人的同意；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调查咨询来源：应聘者在应聘登记表中填写的证明人；通过其他渠道了解到的相关人员，如原单位的人力资源部人员、原上级主管或同事等；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调查咨询内容：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5.1在各任职单位的工作时间、职位；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5.2实际工作内容和责任、业绩评估情况；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5.3现任职位的薪酬福利情况；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5.4工作能力、态度和性格特征等；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5.5他的优缺点是什么，擅长什么，哪些方面需要改善？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5.6他为什么选择离职离开公司。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6、程序：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6.1 自我介绍，说明意图，强调电话内容是保密的；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6.2告诉对方你可能问到的问题，问对方当时谈话是否方便；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6.3调查咨询内容；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6.4请对方介绍另一些咨询人；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6.5感谢对方支持，并说明如对方有同样需求，我公司将会尽力配合，再见。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7、注意事项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7.1询问与工作有关的问题；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7.2注意咨询人的语调、停顿、暗示、没有说明或避而不答的问题；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7.3尽量询问具体事例；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7.4确保咨询所得资料保密；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7.5在面试后，背景调查应及早进行。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二、调查问题示例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开场：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自我介绍，说明意图，确认对方身份.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说明电话是保密的，问对方这时候谈话是否方便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例：您好，我是XXX信息技术股份有限公司人事部的XXX，请问您是XX公司的XX先生/女士吗？原就职于贵公司的XX先生/女士到我公司应聘XX岗位，我们已经将XX纳入候选人的行列，现在想就XX的工作经历及表现进行简单的背景调查。我们将对电话内容进行保密，不知您现在谈话是否方便？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 关于候选人的职位：    入、离职时间：    薪酬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例：您与XX的过去工作关系是怎样的关系？您是他的上级领导还是？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XX的入职时间是？离职时间？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XX离职时的职位是？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XX在离职前在贵公司的薪资是多少？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（2）关于候选人的主要职责；工作表现；同事关系；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例：请问XX在职期间的主要工作内容包括哪些？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您认为XX的工作能力怎么样？（和XX平级的您的下属共有几位；XX在平级中的业绩排名如何；您给XX涨过工资吗？除了工龄工资和全员普调之外）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请问XX跟同事相处的如何？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XX和您意见不一致时他会如何表达？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XX管理团队时，您是否收到过其他人直接向您投诉？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（3）关于XX的离职原因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例：XX离职的主要原因是？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（4）其他情况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例：XX在跟贵公司签订劳动关系合同中有没有涉及竞业限制，保密等内容？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XX跟贵公司有没有欠款？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我们需要向您了解的信息大概就是这些，非常感谢您的配合，再见。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F5EDA"/>
    <w:multiLevelType w:val="singleLevel"/>
    <w:tmpl w:val="9F6F5ED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67931FC"/>
    <w:multiLevelType w:val="singleLevel"/>
    <w:tmpl w:val="567931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ACFC"/>
    <w:rsid w:val="277C5353"/>
    <w:rsid w:val="634C756C"/>
    <w:rsid w:val="FFDFA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c89e8c85-603a-03ce-a154-645dbd68d99b/&#21592;&#24037;&#32972;&#26223;&#35843;&#26597;&#27969;&#31243;&#21450;&#38382;&#39064;&#31034;&#2036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员工背景调查流程及问题示例.docx</Template>
  <Pages>3</Pages>
  <Words>1076</Words>
  <Characters>1141</Characters>
  <Lines>0</Lines>
  <Paragraphs>0</Paragraphs>
  <TotalTime>18</TotalTime>
  <ScaleCrop>false</ScaleCrop>
  <LinksUpToDate>false</LinksUpToDate>
  <CharactersWithSpaces>1184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2023-08-28T13:43:00Z</dcterms:created>
  <dc:creator>第3题选C丶1427708411</dc:creator>
  <cp:lastModifiedBy>第3题选C丶1427708411</cp:lastModifiedBy>
  <dcterms:modified xsi:type="dcterms:W3CDTF">2023-08-28T13:43:09Z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4D0156A5EFD7E750E933EC6411DBAC27_41</vt:lpwstr>
  </property>
</Properties>
</file>