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40" w:lineRule="auto"/>
        <w:jc w:val="center"/>
        <w:rPr>
          <w:rFonts w:hint="eastAsia" w:ascii="汉仪锐智W" w:hAnsi="汉仪锐智W" w:eastAsia="汉仪锐智W" w:cs="汉仪锐智W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 w:ascii="汉仪锐智W" w:hAnsi="汉仪锐智W" w:eastAsia="汉仪锐智W" w:cs="汉仪锐智W"/>
          <w:sz w:val="84"/>
          <w:szCs w:val="84"/>
          <w:lang w:val="en-US" w:eastAsia="zh-CN"/>
        </w:rPr>
        <w:t>奖惩流程图</w:t>
      </w:r>
    </w:p>
    <w:tbl>
      <w:tblPr>
        <w:tblStyle w:val="4"/>
        <w:tblW w:w="10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877"/>
        <w:gridCol w:w="1945"/>
        <w:gridCol w:w="1810"/>
        <w:gridCol w:w="1811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8" w:hRule="atLeast"/>
        </w:trPr>
        <w:tc>
          <w:tcPr>
            <w:tcW w:w="1609" w:type="dxa"/>
            <w:tcBorders>
              <w:bottom w:val="single" w:color="auto" w:sz="4" w:space="0"/>
              <w:right w:val="single" w:color="C0C0C0" w:sz="4" w:space="0"/>
            </w:tcBorders>
            <w:shd w:val="clear" w:color="auto" w:fill="DEEBF6" w:themeFill="accent1" w:themeFillTint="32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员工</w:t>
            </w:r>
          </w:p>
        </w:tc>
        <w:tc>
          <w:tcPr>
            <w:tcW w:w="1877" w:type="dxa"/>
            <w:tcBorders>
              <w:left w:val="single" w:color="C0C0C0" w:sz="4" w:space="0"/>
              <w:bottom w:val="single" w:color="auto" w:sz="4" w:space="0"/>
              <w:right w:val="single" w:color="C0C0C0" w:sz="4" w:space="0"/>
            </w:tcBorders>
            <w:shd w:val="clear" w:color="auto" w:fill="DEEBF6" w:themeFill="accent1" w:themeFillTint="32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部门经理</w:t>
            </w:r>
          </w:p>
        </w:tc>
        <w:tc>
          <w:tcPr>
            <w:tcW w:w="1945" w:type="dxa"/>
            <w:tcBorders>
              <w:left w:val="single" w:color="C0C0C0" w:sz="4" w:space="0"/>
              <w:bottom w:val="single" w:color="auto" w:sz="4" w:space="0"/>
              <w:right w:val="single" w:color="C0C0C0" w:sz="4" w:space="0"/>
            </w:tcBorders>
            <w:shd w:val="clear" w:color="auto" w:fill="DEEBF6" w:themeFill="accent1" w:themeFillTint="32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人事部</w:t>
            </w:r>
          </w:p>
        </w:tc>
        <w:tc>
          <w:tcPr>
            <w:tcW w:w="1810" w:type="dxa"/>
            <w:tcBorders>
              <w:left w:val="single" w:color="C0C0C0" w:sz="4" w:space="0"/>
              <w:bottom w:val="single" w:color="auto" w:sz="4" w:space="0"/>
              <w:right w:val="single" w:color="C0C0C0" w:sz="4" w:space="0"/>
            </w:tcBorders>
            <w:shd w:val="clear" w:color="auto" w:fill="DEEBF6" w:themeFill="accent1" w:themeFillTint="32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公司领导</w:t>
            </w:r>
          </w:p>
        </w:tc>
        <w:tc>
          <w:tcPr>
            <w:tcW w:w="1811" w:type="dxa"/>
            <w:tcBorders>
              <w:left w:val="single" w:color="C0C0C0" w:sz="4" w:space="0"/>
              <w:bottom w:val="single" w:color="auto" w:sz="4" w:space="0"/>
              <w:right w:val="single" w:color="C0C0C0" w:sz="4" w:space="0"/>
            </w:tcBorders>
            <w:shd w:val="clear" w:color="auto" w:fill="DEEBF6" w:themeFill="accent1" w:themeFillTint="32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总经理</w:t>
            </w:r>
          </w:p>
        </w:tc>
        <w:tc>
          <w:tcPr>
            <w:tcW w:w="1408" w:type="dxa"/>
            <w:tcBorders>
              <w:left w:val="single" w:color="C0C0C0" w:sz="4" w:space="0"/>
              <w:bottom w:val="single" w:color="auto" w:sz="4" w:space="0"/>
            </w:tcBorders>
            <w:shd w:val="clear" w:color="auto" w:fill="DEEBF6" w:themeFill="accent1" w:themeFillTint="32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关联流程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52" w:hRule="atLeast"/>
        </w:trPr>
        <w:tc>
          <w:tcPr>
            <w:tcW w:w="1609" w:type="dxa"/>
            <w:tcBorders>
              <w:right w:val="single" w:color="C0C0C0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67310</wp:posOffset>
                      </wp:positionV>
                      <wp:extent cx="6482080" cy="8054975"/>
                      <wp:effectExtent l="5080" t="4445" r="8890" b="17780"/>
                      <wp:wrapNone/>
                      <wp:docPr id="86" name="组合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2080" cy="8054975"/>
                                <a:chOff x="1445" y="2225"/>
                                <a:chExt cx="9115" cy="12792"/>
                              </a:xfrm>
                              <a:gradFill>
                                <a:gsLst>
                                  <a:gs pos="0">
                                    <a:srgbClr val="66E7FD"/>
                                  </a:gs>
                                  <a:gs pos="100000">
                                    <a:srgbClr val="DDEAFD"/>
                                  </a:gs>
                                </a:gsLst>
                                <a:lin scaled="1"/>
                              </a:gradFill>
                            </wpg:grpSpPr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3955" y="11263"/>
                                  <a:ext cx="1985" cy="317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发布文件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5050" y="9879"/>
                                  <a:ext cx="1975" cy="30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取消或改变原决定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3" name="文本框 3"/>
                              <wps:cNvSpPr txBox="1"/>
                              <wps:spPr>
                                <a:xfrm>
                                  <a:off x="5045" y="9401"/>
                                  <a:ext cx="1260" cy="31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维持原决定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175" y="8314"/>
                                  <a:ext cx="1075" cy="61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书面形式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提交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4500" y="6276"/>
                                  <a:ext cx="1435" cy="31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奖惩决定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6" name="文本框 6"/>
                              <wps:cNvSpPr txBox="1"/>
                              <wps:spPr>
                                <a:xfrm>
                                  <a:off x="1445" y="5033"/>
                                  <a:ext cx="895" cy="61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行为表现及结果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7" name="文本框 7"/>
                              <wps:cNvSpPr txBox="1"/>
                              <wps:spPr>
                                <a:xfrm>
                                  <a:off x="2705" y="5350"/>
                                  <a:ext cx="1440" cy="1087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部门经理或相关部门调查取证并作书面结论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6125" y="4258"/>
                                  <a:ext cx="1460" cy="110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主管公司领导或相关部门调查取证并作书面结论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9" name="文本框 9"/>
                              <wps:cNvSpPr txBox="1"/>
                              <wps:spPr>
                                <a:xfrm>
                                  <a:off x="7745" y="3473"/>
                                  <a:ext cx="1440" cy="1087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总经理指派专案小组调查取证并作书面结论</w:t>
                                    </w:r>
                                  </w:p>
                                  <w:p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10" name="文本框 10"/>
                              <wps:cNvSpPr txBox="1"/>
                              <wps:spPr>
                                <a:xfrm>
                                  <a:off x="9365" y="2225"/>
                                  <a:ext cx="1190" cy="30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instrText xml:space="preserve"> HYPERLINK  \l "评估" </w:instrTex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绩效评估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9365" y="2693"/>
                                  <a:ext cx="1190" cy="61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相关部门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规程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3240" y="4404"/>
                                  <a:ext cx="895" cy="61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行为表现及结果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6660" y="3468"/>
                                  <a:ext cx="895" cy="61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行为表现及结果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14" name="左箭头 14"/>
                              <wps:cNvSpPr/>
                              <wps:spPr>
                                <a:xfrm>
                                  <a:off x="2700" y="2376"/>
                                  <a:ext cx="6660" cy="468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355769"/>
                                  </a:avLst>
                                </a:prstGeom>
                                <a:gradFill>
                                  <a:gsLst>
                                    <a:gs pos="4000">
                                      <a:srgbClr val="FFACE8"/>
                                    </a:gs>
                                    <a:gs pos="100000">
                                      <a:srgbClr val="F26868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340" y="549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4140" y="4716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7560" y="378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3060" y="2688"/>
                                  <a:ext cx="0" cy="2652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6480" y="2688"/>
                                  <a:ext cx="0" cy="156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460" y="2688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140" y="5808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5405" y="5189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5040" y="5808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5400" y="5189"/>
                                  <a:ext cx="5" cy="1087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" name="流程图: 决策 25"/>
                              <wps:cNvSpPr/>
                              <wps:spPr>
                                <a:xfrm>
                                  <a:off x="7740" y="6133"/>
                                  <a:ext cx="1635" cy="616"/>
                                </a:xfrm>
                                <a:prstGeom prst="flowChartDecision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8105" y="6281"/>
                                  <a:ext cx="900" cy="308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审批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9000" y="6588"/>
                                  <a:ext cx="180" cy="312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8105" y="6749"/>
                                  <a:ext cx="180" cy="312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5940" y="6432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8640" y="6744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5940" y="7212"/>
                                  <a:ext cx="27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9365" y="6437"/>
                                  <a:ext cx="0" cy="124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3245" y="7685"/>
                                  <a:ext cx="612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" name="流程图: 延期 34"/>
                              <wps:cNvSpPr/>
                              <wps:spPr>
                                <a:xfrm>
                                  <a:off x="4505" y="6754"/>
                                  <a:ext cx="1450" cy="770"/>
                                </a:xfrm>
                                <a:prstGeom prst="flowChartDelay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4685" y="6905"/>
                                  <a:ext cx="1075" cy="488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终止并通知提名人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2165" y="7373"/>
                                  <a:ext cx="1075" cy="61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一次申诉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机会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705" y="7997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" name="流程图: 决策 38"/>
                              <wps:cNvSpPr/>
                              <wps:spPr>
                                <a:xfrm>
                                  <a:off x="4690" y="8153"/>
                                  <a:ext cx="2185" cy="931"/>
                                </a:xfrm>
                                <a:prstGeom prst="flowChartDecision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5225" y="8465"/>
                                  <a:ext cx="1080" cy="468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理由是否</w:t>
                                    </w:r>
                                  </w:p>
                                  <w:p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成立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V="1">
                                  <a:off x="3255" y="8621"/>
                                  <a:ext cx="1430" cy="5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" name="文本框 41"/>
                              <wps:cNvSpPr txBox="1"/>
                              <wps:spPr>
                                <a:xfrm>
                                  <a:off x="6675" y="8782"/>
                                  <a:ext cx="180" cy="312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5405" y="9094"/>
                                  <a:ext cx="180" cy="312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5760" y="9089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6840" y="8616"/>
                                  <a:ext cx="0" cy="124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" name="流程图: 决策 45"/>
                              <wps:cNvSpPr/>
                              <wps:spPr>
                                <a:xfrm>
                                  <a:off x="7565" y="9726"/>
                                  <a:ext cx="1635" cy="616"/>
                                </a:xfrm>
                                <a:prstGeom prst="flowChartDecision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7930" y="9874"/>
                                  <a:ext cx="900" cy="308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审批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8825" y="10181"/>
                                  <a:ext cx="180" cy="312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7930" y="10342"/>
                                  <a:ext cx="180" cy="312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8465" y="10337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9185" y="10025"/>
                                  <a:ext cx="0" cy="1404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7025" y="10025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2" name="流程图: 延期 52"/>
                              <wps:cNvSpPr/>
                              <wps:spPr>
                                <a:xfrm>
                                  <a:off x="4330" y="10347"/>
                                  <a:ext cx="1275" cy="770"/>
                                </a:xfrm>
                                <a:prstGeom prst="flowChartDelay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4510" y="10503"/>
                                  <a:ext cx="900" cy="488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终止并通知提名人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 flipV="1">
                                  <a:off x="5580" y="10800"/>
                                  <a:ext cx="2885" cy="5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 flipV="1">
                                  <a:off x="5940" y="11424"/>
                                  <a:ext cx="3245" cy="5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4145" y="9557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4145" y="9557"/>
                                  <a:ext cx="0" cy="1716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4325" y="11585"/>
                                  <a:ext cx="0" cy="312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3960" y="14705"/>
                                  <a:ext cx="1990" cy="307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文件存档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9360" y="13764"/>
                                  <a:ext cx="1190" cy="30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instrText xml:space="preserve"> HYPERLINK  \l "离职" </w:instrTex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离职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370" y="14710"/>
                                  <a:ext cx="1190" cy="30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instrText xml:space="preserve"> HYPERLINK  \l "档案" </w:instrTex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档案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9365" y="12053"/>
                                  <a:ext cx="1190" cy="30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instrText xml:space="preserve"> HYPERLINK  \l "薪酬" </w:instrTex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薪酬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63" name="右箭头 63"/>
                              <wps:cNvSpPr/>
                              <wps:spPr>
                                <a:xfrm>
                                  <a:off x="5945" y="14705"/>
                                  <a:ext cx="3420" cy="312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274038"/>
                                  </a:avLst>
                                </a:prstGeom>
                                <a:gradFill>
                                  <a:gsLst>
                                    <a:gs pos="4000">
                                      <a:srgbClr val="FFACE8"/>
                                    </a:gs>
                                    <a:gs pos="100000">
                                      <a:srgbClr val="F26868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4" name="右箭头 64"/>
                              <wps:cNvSpPr/>
                              <wps:spPr>
                                <a:xfrm>
                                  <a:off x="6300" y="13764"/>
                                  <a:ext cx="3060" cy="312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245192"/>
                                  </a:avLst>
                                </a:prstGeom>
                                <a:gradFill>
                                  <a:gsLst>
                                    <a:gs pos="4000">
                                      <a:srgbClr val="FFACE8"/>
                                    </a:gs>
                                    <a:gs pos="100000">
                                      <a:srgbClr val="F26868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5" name="右箭头 65"/>
                              <wps:cNvSpPr/>
                              <wps:spPr>
                                <a:xfrm>
                                  <a:off x="6305" y="12078"/>
                                  <a:ext cx="3065" cy="302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253725"/>
                                  </a:avLst>
                                </a:prstGeom>
                                <a:gradFill>
                                  <a:gsLst>
                                    <a:gs pos="4000">
                                      <a:srgbClr val="FFACE8"/>
                                    </a:gs>
                                    <a:gs pos="100000">
                                      <a:srgbClr val="F26868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4500" y="11580"/>
                                  <a:ext cx="0" cy="1092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4400" y="12677"/>
                                  <a:ext cx="265" cy="61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实施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68" name="文本框 68"/>
                              <wps:cNvSpPr txBox="1"/>
                              <wps:spPr>
                                <a:xfrm>
                                  <a:off x="4685" y="12053"/>
                                  <a:ext cx="535" cy="307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奖励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4680" y="13452"/>
                                  <a:ext cx="535" cy="307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处罚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4680" y="1298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4860" y="12365"/>
                                  <a:ext cx="5" cy="1087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5405" y="11751"/>
                                  <a:ext cx="905" cy="30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通报表扬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5405" y="12063"/>
                                  <a:ext cx="905" cy="30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专项奖励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5405" y="12365"/>
                                  <a:ext cx="905" cy="30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优秀员工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5405" y="13145"/>
                                  <a:ext cx="905" cy="30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通报批评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5405" y="13457"/>
                                  <a:ext cx="905" cy="30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罚款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5405" y="13769"/>
                                  <a:ext cx="905" cy="30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开除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5405" y="14081"/>
                                  <a:ext cx="905" cy="30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起诉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5220" y="136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5220" y="1220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1" name="右箭头 81"/>
                              <wps:cNvSpPr/>
                              <wps:spPr>
                                <a:xfrm>
                                  <a:off x="6300" y="14076"/>
                                  <a:ext cx="3060" cy="312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245192"/>
                                  </a:avLst>
                                </a:prstGeom>
                                <a:gradFill>
                                  <a:gsLst>
                                    <a:gs pos="4000">
                                      <a:srgbClr val="FFACE8"/>
                                    </a:gs>
                                    <a:gs pos="100000">
                                      <a:srgbClr val="F26868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9365" y="14111"/>
                                  <a:ext cx="1190" cy="30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法律程序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83" name="文本框 83"/>
                              <wps:cNvSpPr txBox="1"/>
                              <wps:spPr>
                                <a:xfrm>
                                  <a:off x="9360" y="13437"/>
                                  <a:ext cx="1190" cy="30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instrText xml:space="preserve"> HYPERLINK  \l "薪酬" </w:instrTex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薪酬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84" name="右箭头 84"/>
                              <wps:cNvSpPr/>
                              <wps:spPr>
                                <a:xfrm>
                                  <a:off x="6305" y="13457"/>
                                  <a:ext cx="3060" cy="312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245192"/>
                                  </a:avLst>
                                </a:prstGeom>
                                <a:gradFill>
                                  <a:gsLst>
                                    <a:gs pos="4000">
                                      <a:srgbClr val="FFACE8"/>
                                    </a:gs>
                                    <a:gs pos="100000">
                                      <a:srgbClr val="F26868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" name="文本框 85"/>
                              <wps:cNvSpPr txBox="1"/>
                              <wps:spPr>
                                <a:xfrm>
                                  <a:off x="5400" y="12672"/>
                                  <a:ext cx="905" cy="30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……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.85pt;margin-top:5.3pt;height:634.25pt;width:510.4pt;z-index:251659264;mso-width-relative:page;mso-height-relative:page;" coordorigin="1445,2225" coordsize="9115,12792" o:gfxdata="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">
                      <o:lock v:ext="edit" aspectratio="f"/>
                      <v:shape id="_x0000_s1026" o:spid="_x0000_s1026" o:spt="202" type="#_x0000_t202" style="position:absolute;left:3955;top:11263;height:317;width:1985;" filled="t" stroked="t" coordsize="21600,21600" o:gfxdata="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NISj7oAAADaAAAADwAAAAAAAAABACAAAAA4AAAAZHJzL2Rvd25yZXYueG1s&#10;UEsBAhQAFAAAAAgAh07iQDMvBZ47AAAAOQAAABAAAAAAAAAAAQAgAAAAHwEAAGRycy9zaGFwZXht&#10;bC54bWxQSwUGAAAAAAYABgBbAQAAyQ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发布文件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050;top:9879;height:302;width:1975;" filled="t" stroked="t" coordsize="21600,21600" o:gfxdata="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4AIz4vAAAANo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取消或改变原决定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045;top:9401;height:312;width:1260;" filled="t" stroked="t" coordsize="21600,21600" o:gfxdata="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0wpY70AAADa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维持原决定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175;top:8314;height:619;width:1075;" filled="t" stroked="t" coordsize="21600,21600" o:gfxdata="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KWxF70AAADa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书面形式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提交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500;top:6276;height:312;width:1435;" filled="t" stroked="t" coordsize="21600,21600" o:gfxdata="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+kUjL0AAADa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奖惩决定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445;top:5033;height:619;width:895;" filled="t" stroked="t" coordsize="21600,21600" o:gfxdata="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HO4r7vAAAANo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行为表现及结果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705;top:5350;height:1087;width:1440;" filled="t" stroked="t" coordsize="21600,21600" o:gfxdata="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HcvYL0AAADa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pStyle w:val="3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部门经理或相关部门调查取证并作书面结论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25;top:4258;height:1102;width:1460;" filled="t" stroked="t" coordsize="21600,21600" o:gfxdata="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nouxK4AAAA2gAAAA8AAAAAAAAAAQAgAAAAOAAAAGRycy9kb3ducmV2LnhtbFBL&#10;AQIUABQAAAAIAIdO4kAzLwWeOwAAADkAAAAQAAAAAAAAAAEAIAAAAB0BAABkcnMvc2hhcGV4bWwu&#10;eG1sUEsFBgAAAAAGAAYAWwEAAMc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主管公司领导或相关部门调查取证并作书面结论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745;top:3473;height:1087;width:1440;" filled="t" stroked="t" coordsize="21600,21600" o:gfxdata="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qQeiboAAADaAAAADwAAAAAAAAABACAAAAA4AAAAZHJzL2Rvd25yZXYueG1s&#10;UEsBAhQAFAAAAAgAh07iQDMvBZ47AAAAOQAAABAAAAAAAAAAAQAgAAAAHwEAAGRycy9zaGFwZXht&#10;bC54bWxQSwUGAAAAAAYABgBbAQAAyQ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总经理指派专案小组调查取证并作书面结论</w:t>
                              </w:r>
                            </w:p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365;top:2225;height:304;width:1190;" filled="t" stroked="t" coordsize="21600,21600" o:gfxdata="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0Oz+r0AAADb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instrText xml:space="preserve"> HYPERLINK  \l "评估" </w:instrTex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绩效评估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365;top:2693;height:619;width:1190;" filled="t" stroked="t" coordsize="21600,21600" o:gfxdata="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wPFmG7AAAA2w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相关部门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规程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240;top:4404;height:619;width:895;" filled="t" stroked="t" coordsize="21600,21600" o:gfxdata="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N2IFroAAADbAAAADwAAAAAAAAABACAAAAA4AAAAZHJzL2Rvd25yZXYueG1s&#10;UEsBAhQAFAAAAAgAh07iQDMvBZ47AAAAOQAAABAAAAAAAAAAAQAgAAAAHwEAAGRycy9zaGFwZXht&#10;bC54bWxQSwUGAAAAAAYABgBbAQAAyQ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行为表现及结果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660;top:3468;height:619;width:895;" filled="t" stroked="t" coordsize="21600,21600" o:gfxdata="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ORLY27AAAA2w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行为表现及结果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66" type="#_x0000_t66" style="position:absolute;left:2700;top:2376;height:468;width:6660;" fillcolor="#FFACE8" filled="t" stroked="t" coordsize="21600,21600" o:gfxdata="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OkxsvvAAAANsAAAAPAAAAAAAAAAEAIAAAADgAAABkcnMvZG93bnJldi54&#10;bWxQSwECFAAUAAAACACHTuJAMy8FnjsAAAA5AAAAEAAAAAAAAAABACAAAAAhAQAAZHJzL3NoYXBl&#10;eG1sLnhtbFBLBQYAAAAABgAGAFsBAADLAwAAAAA=&#10;" adj="5399,5400">
                        <v:fill type="gradientRadial" on="t" color2="#F26868" focus="100%" focussize="0f,0f" focusposition="0f,0f" rotate="t">
                          <o:fill type="gradientRadial" v:ext="backwardCompatible"/>
                        </v:fill>
                        <v:stroke color="#000000" joinstyle="miter"/>
                        <v:imagedata o:title=""/>
                        <o:lock v:ext="edit" aspectratio="f"/>
                      </v:shape>
                      <v:line id="_x0000_s1026" o:spid="_x0000_s1026" o:spt="20" style="position:absolute;left:2340;top:5496;height:0;width:360;" filled="t" stroked="t" coordsize="21600,21600" o:gfxdata="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53l8z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4140;top:4716;height:0;width:1980;" filled="t" stroked="t" coordsize="21600,21600" o:gfxdata="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kMwUS7AAAA2w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7560;top:3780;height:0;width:180;" filled="t" stroked="t" coordsize="21600,21600" o:gfxdata="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mQGTf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3060;top:2688;height:2652;width:0;" filled="t" stroked="t" coordsize="21600,21600" o:gfxdata="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X3/Ct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6480;top:2688;height:1560;width:0;" filled="t" stroked="t" coordsize="21600,21600" o:gfxdata="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JNVNr0AAADb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8460;top:2688;height:780;width:0;" filled="t" stroked="t" coordsize="21600,21600" o:gfxdata="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xTYW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4140;top:5808;height:0;width:900;" filled="t" stroked="t" coordsize="21600,21600" o:gfxdata="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HL+O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5405;top:5189;height:0;width:720;" filled="t" stroked="t" coordsize="21600,21600" o:gfxdata="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s4h+b0AAADb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5040;top:5808;height:468;width:0;" filled="t" stroked="t" coordsize="21600,21600" o:gfxdata="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XF6hh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5400;top:5189;flip:x;height:1087;width:5;" filled="t" stroked="t" coordsize="21600,21600" o:gfxdata="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iJRbJ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7740;top:6133;height:616;width:1635;" filled="t" stroked="t" coordsize="21600,21600" o:gfxdata="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jgvZC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105;top:6281;height:308;width:900;" filled="t" stroked="f" coordsize="21600,21600" o:gfxdata="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NhwA70AAADbAAAADwAAAAAAAAABACAAAAA4AAAAZHJzL2Rvd25yZXYu&#10;eG1sUEsBAhQAFAAAAAgAh07iQDMvBZ47AAAAOQAAABAAAAAAAAAAAQAgAAAAIgEAAGRycy9zaGFw&#10;ZXhtbC54bWxQSwUGAAAAAAYABgBbAQAAzAMAAAAA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审批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000;top:6588;height:312;width:180;" filled="t" stroked="f" coordsize="21600,21600" o:gfxdata="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eU1Zi+AAAA2wAAAA8AAAAAAAAAAQAgAAAAOAAAAGRycy9kb3ducmV2&#10;LnhtbFBLAQIUABQAAAAIAIdO4kAzLwWeOwAAADkAAAAQAAAAAAAAAAEAIAAAACMBAABkcnMvc2hh&#10;cGV4bWwueG1sUEsFBgAAAAAGAAYAWwEAAM0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05;top:6749;height:312;width:180;" filled="t" stroked="f" coordsize="21600,21600" o:gfxdata="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2C0HqtgAAANsAAAAPAAAAAAAAAAEAIAAAADgAAABkcnMvZG93bnJldi54bWxQSwEC&#10;FAAUAAAACACHTuJAMy8FnjsAAAA5AAAAEAAAAAAAAAABACAAAAAbAQAAZHJzL3NoYXBleG1sLnht&#10;bFBLBQYAAAAABgAGAFsBAADFAwAAAAA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940;top:6432;height:0;width:1800;" filled="t" stroked="t" coordsize="21600,21600" o:gfxdata="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2/5+L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8640;top:6744;height:468;width:0;" filled="t" stroked="t" coordsize="21600,21600" o:gfxdata="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siYzIuQAAANsAAAAPAAAAAAAAAAEAIAAAADgAAABkcnMvZG93bnJldi54bWxQ&#10;SwECFAAUAAAACACHTuJAMy8FnjsAAAA5AAAAEAAAAAAAAAABACAAAAAeAQAAZHJzL3NoYXBleG1s&#10;LnhtbFBLBQYAAAAABgAGAFsBAADI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5940;top:7212;flip:x;height:0;width:2700;" filled="t" stroked="t" coordsize="21600,21600" o:gfxdata="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3iyOM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9365;top:6437;height:1248;width:0;" filled="t" stroked="t" coordsize="21600,21600" o:gfxdata="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F7ck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45;top:7685;flip:x;height:0;width:6120;" filled="t" stroked="t" coordsize="21600,21600" o:gfxdata="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oFRhg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35" type="#_x0000_t135" style="position:absolute;left:4505;top:6754;height:770;width:1450;" filled="t" stroked="t" coordsize="21600,21600" o:gfxdata="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dJI+K4AAAA2wAAAA8AAAAAAAAAAQAgAAAAOAAAAGRycy9kb3ducmV2LnhtbFBL&#10;AQIUABQAAAAIAIdO4kAzLwWeOwAAADkAAAAQAAAAAAAAAAEAIAAAAB0BAABkcnMvc2hhcGV4bWwu&#10;eG1sUEsFBgAAAAAGAAYAWwEAAMcDAAAAAA=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4685;top:6905;height:488;width:1075;" filled="t" stroked="f" coordsize="21600,21600" o:gfxdata="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3TeKm+AAAA2wAAAA8AAAAAAAAAAQAgAAAAOAAAAGRycy9kb3ducmV2&#10;LnhtbFBLAQIUABQAAAAIAIdO4kAzLwWeOwAAADkAAAAQAAAAAAAAAAEAIAAAACMBAABkcnMvc2hh&#10;cGV4bWwueG1sUEsFBgAAAAAGAAYAWwEAAM0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pStyle w:val="3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终止并通知提名人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165;top:7373;height:619;width:1075;" filled="t" stroked="t" coordsize="21600,21600" o:gfxdata="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oU9J1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一次申诉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机会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line id="_x0000_s1026" o:spid="_x0000_s1026" o:spt="20" style="position:absolute;left:2705;top:7997;height:312;width:0;" filled="t" stroked="t" coordsize="21600,21600" o:gfxdata="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t9Ti/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4690;top:8153;height:931;width:2185;" filled="t" stroked="t" coordsize="21600,21600" o:gfxdata="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ziE07oAAADbAAAADwAAAAAAAAABACAAAAA4AAAAZHJzL2Rvd25yZXYueG1s&#10;UEsBAhQAFAAAAAgAh07iQDMvBZ47AAAAOQAAABAAAAAAAAAAAQAgAAAAHwEAAGRycy9zaGFwZXht&#10;bC54bWxQSwUGAAAAAAYABgBbAQAAyQMAAAAA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5225;top:8465;height:468;width:1080;" filled="t" stroked="f" coordsize="21600,21600" o:gfxdata="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yecqy+AAAA2wAAAA8AAAAAAAAAAQAgAAAAOAAAAGRycy9kb3ducmV2&#10;LnhtbFBLAQIUABQAAAAIAIdO4kAzLwWeOwAAADkAAAAQAAAAAAAAAAEAIAAAACMBAABkcnMvc2hh&#10;cGV4bWwueG1sUEsFBgAAAAAGAAYAWwEAAM0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理由是否</w:t>
                              </w:r>
                            </w:p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成立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line id="_x0000_s1026" o:spid="_x0000_s1026" o:spt="20" style="position:absolute;left:3255;top:8621;flip:y;height:5;width:1430;" filled="t" stroked="t" coordsize="21600,21600" o:gfxdata="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DB9Wq7AAAA2w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6675;top:8782;height:312;width:180;" filled="t" stroked="f" coordsize="21600,21600" o:gfxdata="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u4N170AAADbAAAADwAAAAAAAAABACAAAAA4AAAAZHJzL2Rvd25yZXYu&#10;eG1sUEsBAhQAFAAAAAgAh07iQDMvBZ47AAAAOQAAABAAAAAAAAAAAQAgAAAAIgEAAGRycy9zaGFw&#10;ZXhtbC54bWxQSwUGAAAAAAYABgBbAQAAzAMAAAAA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05;top:9094;height:312;width:180;" filled="t" stroked="f" coordsize="21600,21600" o:gfxdata="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jyToL0AAADbAAAADwAAAAAAAAABACAAAAA4AAAAZHJzL2Rvd25yZXYu&#10;eG1sUEsBAhQAFAAAAAgAh07iQDMvBZ47AAAAOQAAABAAAAAAAAAAAQAgAAAAIgEAAGRycy9zaGFw&#10;ZXhtbC54bWxQSwUGAAAAAAYABgBbAQAAzAMAAAAA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760;top:9089;height:312;width:0;" filled="t" stroked="t" coordsize="21600,21600" o:gfxdata="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KyE3B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6840;top:8616;height:1248;width:0;" filled="t" stroked="t" coordsize="21600,21600" o:gfxdata="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Uh1bW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10" type="#_x0000_t110" style="position:absolute;left:7565;top:9726;height:616;width:1635;" filled="t" stroked="t" coordsize="21600,21600" o:gfxdata="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U/WDC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7930;top:9874;height:308;width:900;" filled="t" stroked="f" coordsize="21600,21600" o:gfxdata="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UHlaO+AAAA2wAAAA8AAAAAAAAAAQAgAAAAOAAAAGRycy9kb3ducmV2&#10;LnhtbFBLAQIUABQAAAAIAIdO4kAzLwWeOwAAADkAAAAQAAAAAAAAAAEAIAAAACMBAABkcnMvc2hh&#10;cGV4bWwueG1sUEsFBgAAAAAGAAYAWwEAAM0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审批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825;top:10181;height:312;width:180;" filled="t" stroked="f" coordsize="21600,21600" o:gfxdata="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pLMDi+AAAA2wAAAA8AAAAAAAAAAQAgAAAAOAAAAGRycy9kb3ducmV2&#10;LnhtbFBLAQIUABQAAAAIAIdO4kAzLwWeOwAAADkAAAAQAAAAAAAAAAEAIAAAACMBAABkcnMvc2hh&#10;cGV4bWwueG1sUEsFBgAAAAAGAAYAWwEAAM0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930;top:10342;height:312;width:180;" filled="t" stroked="f" coordsize="21600,21600" o:gfxdata="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a9SkSrcAAADbAAAADwAAAAAAAAABACAAAAA4AAAAZHJzL2Rvd25yZXYueG1sUEsB&#10;AhQAFAAAAAgAh07iQDMvBZ47AAAAOQAAABAAAAAAAAAAAQAgAAAAHAEAAGRycy9zaGFwZXhtbC54&#10;bWxQSwUGAAAAAAYABgBbAQAAxgMAAAAA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8465;top:10337;height:468;width:0;" filled="t" stroked="t" coordsize="21600,21600" o:gfxdata="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ltVYo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9185;top:10025;height:1404;width:0;" filled="t" stroked="t" coordsize="21600,21600" o:gfxdata="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VZpaLoAAADbAAAADwAAAAAAAAABACAAAAA4AAAAZHJzL2Rvd25yZXYueG1s&#10;UEsBAhQAFAAAAAgAh07iQDMvBZ47AAAAOQAAABAAAAAAAAAAAQAgAAAAHwEAAGRycy9zaGFwZXht&#10;bC54bWxQSwUGAAAAAAYABgBbAQAAyQ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025;top:10025;height:0;width:540;" filled="t" stroked="t" coordsize="21600,21600" o:gfxdata="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CP4PC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135" type="#_x0000_t135" style="position:absolute;left:4330;top:10347;height:770;width:1275;" filled="t" stroked="t" coordsize="21600,21600" o:gfxdata="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M/ut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4510;top:10503;height:488;width:900;" filled="t" stroked="f" coordsize="21600,21600" o:gfxdata="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CpoOa+AAAA2wAAAA8AAAAAAAAAAQAgAAAAOAAAAGRycy9kb3ducmV2&#10;LnhtbFBLAQIUABQAAAAIAIdO4kAzLwWeOwAAADkAAAAQAAAAAAAAAAEAIAAAACMBAABkcnMvc2hh&#10;cGV4bWwueG1sUEsFBgAAAAAGAAYAWwEAAM0DAAAAAA==&#10;">
                        <v:fill on="t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pStyle w:val="3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终止并通知提名人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580;top:10800;flip:x y;height:5;width:2885;" filled="t" stroked="t" coordsize="21600,21600" o:gfxdata="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8MfW70AAADb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5940;top:11424;flip:x y;height:5;width:3245;" filled="t" stroked="t" coordsize="21600,21600" o:gfxdata="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CPusC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4145;top:9557;height:0;width:900;" filled="t" stroked="t" coordsize="21600,21600" o:gfxdata="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81SH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145;top:9557;height:1716;width:0;" filled="t" stroked="t" coordsize="21600,21600" o:gfxdata="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wKt0f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_x0000_s1026" o:spid="_x0000_s1026" o:spt="20" style="position:absolute;left:4325;top:11585;height:3120;width:0;" filled="t" stroked="t" coordsize="21600,21600" o:gfxdata="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G1SW27AAAA2w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3960;top:14705;height:307;width:1990;" filled="t" stroked="t" coordsize="21600,21600" o:gfxdata="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BOjp70AAADb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文件存档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360;top:13764;height:304;width:1190;" filled="t" stroked="t" coordsize="21600,21600" o:gfxdata="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bRcCHuQAAANsAAAAPAAAAAAAAAAEAIAAAADgAAABkcnMvZG93bnJldi54bWxQ&#10;SwECFAAUAAAACACHTuJAMy8FnjsAAAA5AAAAEAAAAAAAAAABACAAAAAeAQAAZHJzL3NoYXBleG1s&#10;LnhtbFBLBQYAAAAABgAGAFsBAADI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instrText xml:space="preserve"> HYPERLINK  \l "离职" </w:instrTex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离职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370;top:14710;height:304;width:1190;" filled="t" stroked="t" coordsize="21600,21600" o:gfxdata="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AllHL0AAADb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instrText xml:space="preserve"> HYPERLINK  \l "档案" </w:instrTex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档案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365;top:12053;height:304;width:1190;" filled="t" stroked="t" coordsize="21600,21600" o:gfxdata="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E2/tr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instrText xml:space="preserve"> HYPERLINK  \l "薪酬" </w:instrTex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薪酬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_x0000_s1026" o:spid="_x0000_s1026" o:spt="13" type="#_x0000_t13" style="position:absolute;left:5945;top:14705;height:312;width:3420;" fillcolor="#FFACE8" filled="t" stroked="t" coordsize="21600,21600" o:gfxdata="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eS+l67AAAA2wAAAA8AAAAAAAAAAQAgAAAAOAAAAGRycy9kb3ducmV2Lnht&#10;bFBLAQIUABQAAAAIAIdO4kAzLwWeOwAAADkAAAAQAAAAAAAAAAEAIAAAACABAABkcnMvc2hhcGV4&#10;bWwueG1sUEsFBgAAAAAGAAYAWwEAAMoDAAAAAA==&#10;" adj="16201,5400">
                        <v:fill type="gradientRadial" on="t" color2="#F26868" focus="100%" focussize="0f,0f" focusposition="0f,0f" rotate="t">
                          <o:fill type="gradientRadial" v:ext="backwardCompatible"/>
                        </v:fill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13" type="#_x0000_t13" style="position:absolute;left:6300;top:13764;height:312;width:3060;" fillcolor="#FFACE8" filled="t" stroked="t" coordsize="21600,21600" o:gfxdata="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h7Yiq7AAAA2wAAAA8AAAAAAAAAAQAgAAAAOAAAAGRycy9kb3ducmV2Lnht&#10;bFBLAQIUABQAAAAIAIdO4kAzLwWeOwAAADkAAAAQAAAAAAAAAAEAIAAAACABAABkcnMvc2hhcGV4&#10;bWwueG1sUEsFBgAAAAAGAAYAWwEAAMoDAAAAAA==&#10;" adj="16201,5400">
                        <v:fill type="gradientRadial" on="t" color2="#F26868" focus="100%" focussize="0f,0f" focusposition="0f,0f" rotate="t">
                          <o:fill type="gradientRadial" v:ext="backwardCompatible"/>
                        </v:fill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13" type="#_x0000_t13" style="position:absolute;left:6305;top:12078;height:302;width:3065;" fillcolor="#FFACE8" filled="t" stroked="t" coordsize="21600,21600" o:gfxdata="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zfHsb0AAADbAAAADwAAAAAAAAABACAAAAA4AAAAZHJzL2Rvd25yZXYu&#10;eG1sUEsBAhQAFAAAAAgAh07iQDMvBZ47AAAAOQAAABAAAAAAAAAAAQAgAAAAIgEAAGRycy9zaGFw&#10;ZXhtbC54bWxQSwUGAAAAAAYABgBbAQAAzAMAAAAA&#10;" adj="16201,5400">
                        <v:fill type="gradientRadial" on="t" color2="#F26868" focus="100%" focussize="0f,0f" focusposition="0f,0f" rotate="t">
                          <o:fill type="gradientRadial" v:ext="backwardCompatible"/>
                        </v:fill>
                        <v:stroke color="#000000" joinstyle="miter"/>
                        <v:imagedata o:title=""/>
                        <o:lock v:ext="edit" aspectratio="f"/>
                      </v:shape>
                      <v:line id="_x0000_s1026" o:spid="_x0000_s1026" o:spt="20" style="position:absolute;left:4500;top:11580;height:1092;width:0;" filled="t" stroked="t" coordsize="21600,21600" o:gfxdata="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RCrI5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4400;top:12677;height:619;width:265;" filled="t" stroked="t" coordsize="21600,21600" o:gfxdata="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SsWPO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实施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685;top:12053;height:307;width:535;" filled="t" stroked="t" coordsize="21600,21600" o:gfxdata="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lM8yBuQAAANsAAAAPAAAAAAAAAAEAIAAAADgAAABkcnMvZG93bnJldi54bWxQ&#10;SwECFAAUAAAACACHTuJAMy8FnjsAAAA5AAAAEAAAAAAAAAABACAAAAAeAQAAZHJzL3NoYXBleG1s&#10;LnhtbFBLBQYAAAAABgAGAFsBAADI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奖励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680;top:13452;height:307;width:535;" filled="t" stroked="t" coordsize="21600,21600" o:gfxdata="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p/aRq7AAAA2w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处罚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4680;top:12984;height:0;width:180;" filled="t" stroked="t" coordsize="21600,21600" o:gfxdata="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+uM1CLoAAADbAAAADwAAAAAAAAABACAAAAA4AAAAZHJzL2Rvd25yZXYueG1s&#10;UEsBAhQAFAAAAAgAh07iQDMvBZ47AAAAOQAAABAAAAAAAAAAAQAgAAAAHwEAAGRycy9zaGFwZXht&#10;bC54bWxQSwUGAAAAAAYABgBbAQAAyQ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860;top:12365;flip:x;height:1087;width:5;" filled="t" stroked="t" coordsize="21600,21600" o:gfxdata="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zwwJsAAAADbAAAADwAAAAAAAAABACAAAAA4AAAAZHJzL2Rvd25y&#10;ZXYueG1sUEsBAhQAFAAAAAgAh07iQDMvBZ47AAAAOQAAABAAAAAAAAAAAQAgAAAAJQEAAGRycy9z&#10;aGFwZXhtbC54bWxQSwUGAAAAAAYABgBbAQAAzwMAAAAA&#10;">
                        <v:fill on="t" focussize="0,0"/>
                        <v:stroke color="#000000" joinstyle="round" startarrow="block" endarrow="block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5405;top:11751;height:302;width:905;" filled="t" stroked="t" coordsize="21600,21600" o:gfxdata="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QJttr0AAADb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通报表扬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05;top:12063;height:302;width:905;" filled="t" stroked="t" coordsize="21600,21600" o:gfxdata="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5OyC2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专项奖励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05;top:12365;height:302;width:905;" filled="t" stroked="t" coordsize="21600,21600" o:gfxdata="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GnUFm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优秀员工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05;top:13145;height:302;width:905;" filled="t" stroked="t" coordsize="21600,21600" o:gfxdata="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7r9cK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通报批评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05;top:13457;height:302;width:905;" filled="t" stroked="t" coordsize="21600,21600" o:gfxdata="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45a7W+AAAA2w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罚款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05;top:13769;height:302;width:905;" filled="t" stroked="t" coordsize="21600,21600" o:gfxdata="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dc4u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开除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05;top:14081;height:302;width:905;" filled="t" stroked="t" coordsize="21600,21600" o:gfxdata="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DqWly4AAAA2wAAAA8AAAAAAAAAAQAgAAAAOAAAAGRycy9kb3ducmV2LnhtbFBL&#10;AQIUABQAAAAIAIdO4kAzLwWeOwAAADkAAAAQAAAAAAAAAAEAIAAAAB0BAABkcnMvc2hhcGV4bWwu&#10;eG1sUEsFBgAAAAAGAAYAWwEAAMc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起诉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220;top:13608;height:0;width:180;" filled="t" stroked="t" coordsize="21600,21600" o:gfxdata="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r2ZyVvwAAANs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5220;top:12204;height:0;width:180;" filled="t" stroked="t" coordsize="21600,21600" o:gfxdata="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82RS+7AAAA2w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line>
                      <v:shape id="_x0000_s1026" o:spid="_x0000_s1026" o:spt="13" type="#_x0000_t13" style="position:absolute;left:6300;top:14076;height:312;width:3060;" fillcolor="#FFACE8" filled="t" stroked="t" coordsize="21600,21600" o:gfxdata="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AAnSL0AAADbAAAADwAAAAAAAAABACAAAAA4AAAAZHJzL2Rvd25yZXYu&#10;eG1sUEsBAhQAFAAAAAgAh07iQDMvBZ47AAAAOQAAABAAAAAAAAAAAQAgAAAAIgEAAGRycy9zaGFw&#10;ZXhtbC54bWxQSwUGAAAAAAYABgBbAQAAzAMAAAAA&#10;" adj="16201,5400">
                        <v:fill type="gradientRadial" on="t" color2="#F26868" focus="100%" focussize="0f,0f" focusposition="0f,0f" rotate="t">
                          <o:fill type="gradientRadial" v:ext="backwardCompatible"/>
                        </v:fill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365;top:14111;height:304;width:1190;" filled="t" stroked="t" coordsize="21600,21600" o:gfxdata="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TXHZG7AAAA2w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法律程序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360;top:13437;height:304;width:1190;" filled="t" stroked="t" coordsize="21600,21600" o:gfxdata="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bm7gK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instrText xml:space="preserve"> HYPERLINK  \l "薪酬" </w:instrTex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薪酬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_x0000_s1026" o:spid="_x0000_s1026" o:spt="13" type="#_x0000_t13" style="position:absolute;left:6305;top:13457;height:312;width:3060;" fillcolor="#FFACE8" filled="t" stroked="t" coordsize="21600,21600" o:gfxdata="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h3hNC7AAAA2wAAAA8AAAAAAAAAAQAgAAAAOAAAAGRycy9kb3ducmV2Lnht&#10;bFBLAQIUABQAAAAIAIdO4kAzLwWeOwAAADkAAAAQAAAAAAAAAAEAIAAAACABAABkcnMvc2hhcGV4&#10;bWwueG1sUEsFBgAAAAAGAAYAWwEAAMoDAAAAAA==&#10;" adj="16201,5400">
                        <v:fill type="gradientRadial" on="t" color2="#F26868" focus="100%" focussize="0f,0f" focusposition="0f,0f" rotate="t">
                          <o:fill type="gradientRadial" v:ext="backwardCompatible"/>
                        </v:fill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5400;top:12672;height:302;width:905;" filled="t" stroked="t" coordsize="21600,21600" o:gfxdata="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PoXlvAAAANsAAAAPAAAAAAAAAAEAIAAAADgAAABkcnMvZG93bnJldi54&#10;bWxQSwECFAAUAAAACACHTuJAMy8FnjsAAAA5AAAAEAAAAAAAAAABACAAAAAhAQAAZHJzL3NoYXBl&#10;eG1sLnhtbFBLBQYAAAAABgAGAFsBAADL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……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1877" w:type="dxa"/>
            <w:tcBorders>
              <w:left w:val="single" w:color="C0C0C0" w:sz="4" w:space="0"/>
              <w:right w:val="single" w:color="C0C0C0" w:sz="4" w:space="0"/>
            </w:tcBorders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</w:p>
        </w:tc>
        <w:tc>
          <w:tcPr>
            <w:tcW w:w="1945" w:type="dxa"/>
            <w:tcBorders>
              <w:left w:val="single" w:color="C0C0C0" w:sz="4" w:space="0"/>
              <w:right w:val="single" w:color="C0C0C0" w:sz="4" w:space="0"/>
            </w:tcBorders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</w:p>
        </w:tc>
        <w:tc>
          <w:tcPr>
            <w:tcW w:w="1810" w:type="dxa"/>
            <w:tcBorders>
              <w:left w:val="single" w:color="C0C0C0" w:sz="4" w:space="0"/>
              <w:right w:val="single" w:color="C0C0C0" w:sz="4" w:space="0"/>
            </w:tcBorders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</w:p>
        </w:tc>
        <w:tc>
          <w:tcPr>
            <w:tcW w:w="1811" w:type="dxa"/>
            <w:tcBorders>
              <w:left w:val="single" w:color="C0C0C0" w:sz="4" w:space="0"/>
              <w:right w:val="single" w:color="C0C0C0" w:sz="4" w:space="0"/>
            </w:tcBorders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</w:p>
        </w:tc>
        <w:tc>
          <w:tcPr>
            <w:tcW w:w="1408" w:type="dxa"/>
            <w:tcBorders>
              <w:left w:val="single" w:color="C0C0C0" w:sz="4" w:space="0"/>
            </w:tcBorders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snapToGrid w:val="0"/>
        <w:spacing w:line="240" w:lineRule="auto"/>
        <w:jc w:val="left"/>
        <w:rPr>
          <w:rFonts w:hint="eastAsia" w:ascii="汉仪锐智W" w:hAnsi="汉仪锐智W" w:eastAsia="汉仪锐智W" w:cs="汉仪锐智W"/>
          <w:sz w:val="15"/>
          <w:szCs w:val="15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锐智W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B106C"/>
    <w:rsid w:val="27004783"/>
    <w:rsid w:val="2CD82F98"/>
    <w:rsid w:val="467B106C"/>
    <w:rsid w:val="7B5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after="260" w:line="360" w:lineRule="auto"/>
      <w:outlineLvl w:val="1"/>
    </w:pPr>
    <w:rPr>
      <w:rFonts w:ascii="Cambria" w:hAnsi="Cambria" w:eastAsia="黑体" w:cs="Times New Roman"/>
      <w:b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line="240" w:lineRule="exact"/>
      <w:jc w:val="center"/>
    </w:pPr>
  </w:style>
  <w:style w:type="character" w:styleId="6">
    <w:name w:val="Hyperlink"/>
    <w:qFormat/>
    <w:uiPriority w:val="0"/>
    <w:rPr>
      <w:color w:val="0000FF"/>
      <w:u w:val="single"/>
    </w:rPr>
  </w:style>
  <w:style w:type="character" w:customStyle="1" w:styleId="7">
    <w:name w:val="标题 2 Char Char"/>
    <w:link w:val="2"/>
    <w:qFormat/>
    <w:uiPriority w:val="0"/>
    <w:rPr>
      <w:rFonts w:ascii="Cambria" w:hAnsi="Cambria" w:eastAsia="黑体" w:cs="Times New Roma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31d201cb-9185-4e13-bc21-881d6fad5285/&#22870;&#24809;&#27969;&#31243;&#2227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奖惩流程图.docx</Template>
  <Pages>2</Pages>
  <Words>25</Words>
  <Characters>25</Characters>
  <Lines>0</Lines>
  <Paragraphs>0</Paragraphs>
  <TotalTime>5</TotalTime>
  <ScaleCrop>false</ScaleCrop>
  <LinksUpToDate>false</LinksUpToDate>
  <CharactersWithSpaces>25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2023-06-02T14:43:00Z</dcterms:created>
  <dc:creator>ZingLing</dc:creator>
  <cp:lastModifiedBy>ZingLing</cp:lastModifiedBy>
  <dcterms:modified xsi:type="dcterms:W3CDTF">2023-06-02T14:43:27Z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KSOTemplateUUID">
    <vt:lpwstr>v1.0_mb_yXSNlUS4/FXC6J2Vj8vaxA==</vt:lpwstr>
  </property>
  <property fmtid="{D5CDD505-2E9C-101B-9397-08002B2CF9AE}" pid="4" name="ICV">
    <vt:lpwstr>07FD97EF5F3F597B8A8F7964FB5649EB</vt:lpwstr>
  </property>
</Properties>
</file>